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F79DE" w14:textId="77777777" w:rsidR="00D16FF8" w:rsidRPr="00F65E87" w:rsidRDefault="007A4A56">
      <w:pPr>
        <w:pStyle w:val="Titre1"/>
      </w:pPr>
      <w:r>
        <w:t>Évaluation : Notions de base(M4)</w:t>
      </w:r>
    </w:p>
    <w:tbl>
      <w:tblPr>
        <w:tblW w:w="5075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Le premier tableau comporte des informations sur le test, dont l’instructeur, le nom, la classe et la période. Le deuxième tableau comporte la date"/>
      </w:tblPr>
      <w:tblGrid>
        <w:gridCol w:w="1578"/>
        <w:gridCol w:w="2957"/>
        <w:gridCol w:w="1071"/>
        <w:gridCol w:w="3399"/>
      </w:tblGrid>
      <w:tr w:rsidR="00D16FF8" w:rsidRPr="00F65E87" w14:paraId="46088364" w14:textId="77777777" w:rsidTr="001836FE">
        <w:trPr>
          <w:jc w:val="center"/>
        </w:trPr>
        <w:tc>
          <w:tcPr>
            <w:tcW w:w="1555" w:type="dxa"/>
            <w:tcBorders>
              <w:bottom w:val="single" w:sz="12" w:space="0" w:color="7F7F7F" w:themeColor="text1" w:themeTint="80"/>
            </w:tcBorders>
          </w:tcPr>
          <w:p w14:paraId="40131CEE" w14:textId="77777777" w:rsidR="00F65E87" w:rsidRPr="00F65E87" w:rsidRDefault="006D6AA6" w:rsidP="00A26BCF">
            <w:pPr>
              <w:pStyle w:val="Titre2"/>
            </w:pPr>
            <w:sdt>
              <w:sdtPr>
                <w:alias w:val="Nom :"/>
                <w:tag w:val="Nom :"/>
                <w:id w:val="1974629918"/>
                <w:placeholder>
                  <w:docPart w:val="DB497A527B2B4D50A3589252B441A93C"/>
                </w:placeholder>
                <w:temporary/>
                <w:showingPlcHdr/>
                <w15:appearance w15:val="hidden"/>
              </w:sdtPr>
              <w:sdtEndPr/>
              <w:sdtContent>
                <w:r w:rsidR="00A26BCF" w:rsidRPr="00F65E87">
                  <w:rPr>
                    <w:lang w:bidi="fr-FR"/>
                  </w:rPr>
                  <w:t>Nom</w:t>
                </w:r>
              </w:sdtContent>
            </w:sdt>
            <w:r w:rsidR="007A4A56">
              <w:t>/Prénom</w:t>
            </w:r>
          </w:p>
        </w:tc>
        <w:tc>
          <w:tcPr>
            <w:tcW w:w="2968" w:type="dxa"/>
            <w:tcBorders>
              <w:bottom w:val="single" w:sz="12" w:space="0" w:color="7F7F7F" w:themeColor="text1" w:themeTint="80"/>
            </w:tcBorders>
          </w:tcPr>
          <w:p w14:paraId="3849A3CA" w14:textId="77777777" w:rsidR="00D16FF8" w:rsidRPr="00F65E87" w:rsidRDefault="00D16FF8" w:rsidP="004B4ED7"/>
        </w:tc>
        <w:tc>
          <w:tcPr>
            <w:tcW w:w="1072" w:type="dxa"/>
            <w:tcBorders>
              <w:bottom w:val="single" w:sz="12" w:space="0" w:color="7F7F7F" w:themeColor="text1" w:themeTint="80"/>
            </w:tcBorders>
          </w:tcPr>
          <w:p w14:paraId="7C1D413D" w14:textId="77777777" w:rsidR="00D16FF8" w:rsidRPr="00F65E87" w:rsidRDefault="007A4A56" w:rsidP="00A26BCF">
            <w:pPr>
              <w:pStyle w:val="Titre2"/>
            </w:pPr>
            <w:r>
              <w:t>Filière</w:t>
            </w:r>
          </w:p>
        </w:tc>
        <w:tc>
          <w:tcPr>
            <w:tcW w:w="3410" w:type="dxa"/>
            <w:tcBorders>
              <w:bottom w:val="single" w:sz="12" w:space="0" w:color="7F7F7F" w:themeColor="text1" w:themeTint="80"/>
            </w:tcBorders>
          </w:tcPr>
          <w:p w14:paraId="095CBE98" w14:textId="77777777" w:rsidR="00D16FF8" w:rsidRPr="00F65E87" w:rsidRDefault="007A4A56" w:rsidP="004B4ED7">
            <w:r>
              <w:t>ABC DEV</w:t>
            </w:r>
            <w:r w:rsidR="00F11622">
              <w:t xml:space="preserve"> 1911</w:t>
            </w:r>
          </w:p>
        </w:tc>
      </w:tr>
      <w:tr w:rsidR="00D16FF8" w:rsidRPr="00F65E87" w14:paraId="4B1B3A6D" w14:textId="77777777" w:rsidTr="001836FE">
        <w:trPr>
          <w:jc w:val="center"/>
        </w:trPr>
        <w:tc>
          <w:tcPr>
            <w:tcW w:w="1555" w:type="dxa"/>
            <w:tcBorders>
              <w:top w:val="single" w:sz="12" w:space="0" w:color="7F7F7F" w:themeColor="text1" w:themeTint="80"/>
            </w:tcBorders>
          </w:tcPr>
          <w:p w14:paraId="4FA579AE" w14:textId="77777777" w:rsidR="00D16FF8" w:rsidRPr="00F65E87" w:rsidRDefault="006E63A3" w:rsidP="00A26BCF">
            <w:pPr>
              <w:pStyle w:val="Titre2"/>
            </w:pPr>
            <w:r>
              <w:t>Formateur</w:t>
            </w:r>
          </w:p>
        </w:tc>
        <w:tc>
          <w:tcPr>
            <w:tcW w:w="2968" w:type="dxa"/>
            <w:tcBorders>
              <w:top w:val="single" w:sz="12" w:space="0" w:color="7F7F7F" w:themeColor="text1" w:themeTint="80"/>
            </w:tcBorders>
          </w:tcPr>
          <w:p w14:paraId="1A39E6B3" w14:textId="77777777" w:rsidR="00D16FF8" w:rsidRPr="00F65E87" w:rsidRDefault="007A4A56" w:rsidP="004B4ED7">
            <w:r>
              <w:t xml:space="preserve">K </w:t>
            </w:r>
            <w:proofErr w:type="spellStart"/>
            <w:r>
              <w:t>Charih</w:t>
            </w:r>
            <w:proofErr w:type="spellEnd"/>
          </w:p>
        </w:tc>
        <w:tc>
          <w:tcPr>
            <w:tcW w:w="1072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</w:tcPr>
          <w:p w14:paraId="3A541661" w14:textId="77777777" w:rsidR="00D16FF8" w:rsidRPr="00F65E87" w:rsidRDefault="006D6AA6" w:rsidP="00A26BCF">
            <w:pPr>
              <w:pStyle w:val="Titre2"/>
            </w:pPr>
            <w:sdt>
              <w:sdtPr>
                <w:alias w:val="Période :"/>
                <w:tag w:val="Période :"/>
                <w:id w:val="-443624008"/>
                <w:placeholder>
                  <w:docPart w:val="112DAF4785EA42D0A0611009D5EE8276"/>
                </w:placeholder>
                <w:temporary/>
                <w:showingPlcHdr/>
                <w15:appearance w15:val="hidden"/>
              </w:sdtPr>
              <w:sdtEndPr/>
              <w:sdtContent>
                <w:r w:rsidR="00A26BCF" w:rsidRPr="00F65E87">
                  <w:rPr>
                    <w:lang w:bidi="fr-FR"/>
                  </w:rPr>
                  <w:t>Période</w:t>
                </w:r>
              </w:sdtContent>
            </w:sdt>
          </w:p>
        </w:tc>
        <w:tc>
          <w:tcPr>
            <w:tcW w:w="3410" w:type="dxa"/>
            <w:tcBorders>
              <w:top w:val="single" w:sz="12" w:space="0" w:color="7F7F7F" w:themeColor="text1" w:themeTint="80"/>
            </w:tcBorders>
          </w:tcPr>
          <w:p w14:paraId="46EB474D" w14:textId="77777777" w:rsidR="00D16FF8" w:rsidRPr="00F65E87" w:rsidRDefault="007A4A56" w:rsidP="004B4ED7">
            <w:r>
              <w:t>Novembre 2019</w:t>
            </w:r>
          </w:p>
        </w:tc>
      </w:tr>
    </w:tbl>
    <w:tbl>
      <w:tblPr>
        <w:tblStyle w:val="Grilledetableauclaire"/>
        <w:tblW w:w="5075" w:type="pct"/>
        <w:jc w:val="center"/>
        <w:tblBorders>
          <w:top w:val="none" w:sz="0" w:space="0" w:color="auto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Le premier tableau comporte des informations sur le test, dont l’instructeur, le nom, la classe et la période. Le deuxième tableau comporte la date"/>
      </w:tblPr>
      <w:tblGrid>
        <w:gridCol w:w="1555"/>
        <w:gridCol w:w="7450"/>
      </w:tblGrid>
      <w:tr w:rsidR="004B4ED7" w:rsidRPr="00F65E87" w14:paraId="5EEC3517" w14:textId="77777777" w:rsidTr="001836FE">
        <w:trPr>
          <w:jc w:val="center"/>
        </w:trPr>
        <w:sdt>
          <w:sdtPr>
            <w:alias w:val="Date :"/>
            <w:tag w:val="Date :"/>
            <w:id w:val="-155149727"/>
            <w:placeholder>
              <w:docPart w:val="6F09A9D49D2643D3B62CC8BFF045D74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5" w:type="dxa"/>
              </w:tcPr>
              <w:p w14:paraId="6E9D3F30" w14:textId="77777777" w:rsidR="004B4ED7" w:rsidRPr="00F65E87" w:rsidRDefault="00A26BCF" w:rsidP="00F65E87">
                <w:pPr>
                  <w:pStyle w:val="Titre2"/>
                  <w:spacing w:after="120" w:line="276" w:lineRule="auto"/>
                  <w:outlineLvl w:val="1"/>
                </w:pPr>
                <w:r w:rsidRPr="00F65E87">
                  <w:rPr>
                    <w:lang w:bidi="fr-FR"/>
                  </w:rPr>
                  <w:t>Date</w:t>
                </w:r>
              </w:p>
            </w:tc>
          </w:sdtContent>
        </w:sdt>
        <w:tc>
          <w:tcPr>
            <w:tcW w:w="7450" w:type="dxa"/>
          </w:tcPr>
          <w:p w14:paraId="218DFB3E" w14:textId="77777777" w:rsidR="004B4ED7" w:rsidRPr="00F65E87" w:rsidRDefault="007A4A56" w:rsidP="00F65E87">
            <w:pPr>
              <w:spacing w:after="120" w:line="276" w:lineRule="auto"/>
            </w:pPr>
            <w:r>
              <w:t>06/12/2019</w:t>
            </w:r>
          </w:p>
        </w:tc>
      </w:tr>
    </w:tbl>
    <w:p w14:paraId="26BD9CB5" w14:textId="0EBAA0F5" w:rsidR="00D16FF8" w:rsidRPr="00F65E87" w:rsidRDefault="00C20EDC">
      <w:pPr>
        <w:pStyle w:val="Instructions"/>
      </w:pPr>
      <w:r>
        <w:t>L’utilisation de son PC et des supports de formation n’est pas autorisée pour cette évaluation.</w:t>
      </w:r>
    </w:p>
    <w:p w14:paraId="53318E11" w14:textId="77777777" w:rsidR="00D16FF8" w:rsidRDefault="006D2858" w:rsidP="00494233">
      <w:pPr>
        <w:pStyle w:val="Titre3"/>
      </w:pPr>
      <w:r w:rsidRPr="006D2858">
        <w:t>Convertir les nombres décimaux suivants en binaire et en hexadécimal :</w:t>
      </w:r>
    </w:p>
    <w:p w14:paraId="2F23F280" w14:textId="77777777" w:rsidR="0074253D" w:rsidRPr="0074253D" w:rsidRDefault="0074253D" w:rsidP="0074253D"/>
    <w:tbl>
      <w:tblPr>
        <w:tblW w:w="10406" w:type="dxa"/>
        <w:tblInd w:w="-2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8"/>
        <w:gridCol w:w="1463"/>
        <w:gridCol w:w="1463"/>
        <w:gridCol w:w="1463"/>
        <w:gridCol w:w="1463"/>
        <w:gridCol w:w="1463"/>
        <w:gridCol w:w="1463"/>
      </w:tblGrid>
      <w:tr w:rsidR="00E56C24" w:rsidRPr="002223EA" w14:paraId="739DA29D" w14:textId="77777777" w:rsidTr="00E56C24">
        <w:trPr>
          <w:trHeight w:val="412"/>
        </w:trPr>
        <w:tc>
          <w:tcPr>
            <w:tcW w:w="16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11AE78D" w14:textId="77777777" w:rsidR="0074253D" w:rsidRPr="002223EA" w:rsidRDefault="0074253D" w:rsidP="002223EA"/>
        </w:tc>
        <w:tc>
          <w:tcPr>
            <w:tcW w:w="1463" w:type="dxa"/>
            <w:tcBorders>
              <w:left w:val="nil"/>
            </w:tcBorders>
          </w:tcPr>
          <w:p w14:paraId="5031D7E6" w14:textId="77777777" w:rsidR="002223EA" w:rsidRPr="002223EA" w:rsidRDefault="00C2053C" w:rsidP="002223EA">
            <w:r>
              <w:t>17</w:t>
            </w:r>
          </w:p>
        </w:tc>
        <w:tc>
          <w:tcPr>
            <w:tcW w:w="1463" w:type="dxa"/>
          </w:tcPr>
          <w:p w14:paraId="23347DEE" w14:textId="77777777" w:rsidR="002223EA" w:rsidRPr="002223EA" w:rsidRDefault="00C2053C" w:rsidP="002223EA">
            <w:r>
              <w:t>25</w:t>
            </w:r>
          </w:p>
        </w:tc>
        <w:tc>
          <w:tcPr>
            <w:tcW w:w="1463" w:type="dxa"/>
          </w:tcPr>
          <w:p w14:paraId="2FCFD21A" w14:textId="77777777" w:rsidR="002223EA" w:rsidRPr="002223EA" w:rsidRDefault="00C2053C" w:rsidP="002223EA">
            <w:r>
              <w:t>59</w:t>
            </w:r>
          </w:p>
        </w:tc>
        <w:tc>
          <w:tcPr>
            <w:tcW w:w="1463" w:type="dxa"/>
          </w:tcPr>
          <w:p w14:paraId="52BC0397" w14:textId="77777777" w:rsidR="002223EA" w:rsidRPr="002223EA" w:rsidRDefault="00C2053C" w:rsidP="002223EA">
            <w:r>
              <w:t>132</w:t>
            </w:r>
          </w:p>
        </w:tc>
        <w:tc>
          <w:tcPr>
            <w:tcW w:w="1463" w:type="dxa"/>
          </w:tcPr>
          <w:p w14:paraId="11E29106" w14:textId="77777777" w:rsidR="002223EA" w:rsidRPr="002223EA" w:rsidRDefault="00C2053C" w:rsidP="002223EA">
            <w:r>
              <w:t>157</w:t>
            </w:r>
          </w:p>
        </w:tc>
        <w:tc>
          <w:tcPr>
            <w:tcW w:w="1463" w:type="dxa"/>
          </w:tcPr>
          <w:p w14:paraId="3BE24C80" w14:textId="77777777" w:rsidR="002223EA" w:rsidRPr="002223EA" w:rsidRDefault="00C2053C" w:rsidP="002223EA">
            <w:r>
              <w:t>222</w:t>
            </w:r>
          </w:p>
        </w:tc>
      </w:tr>
      <w:tr w:rsidR="00E56C24" w:rsidRPr="002223EA" w14:paraId="1992B98D" w14:textId="77777777" w:rsidTr="00E56C24">
        <w:trPr>
          <w:trHeight w:val="412"/>
        </w:trPr>
        <w:tc>
          <w:tcPr>
            <w:tcW w:w="1628" w:type="dxa"/>
            <w:tcBorders>
              <w:top w:val="single" w:sz="12" w:space="0" w:color="auto"/>
              <w:bottom w:val="single" w:sz="6" w:space="0" w:color="auto"/>
            </w:tcBorders>
            <w:shd w:val="pct10" w:color="auto" w:fill="auto"/>
          </w:tcPr>
          <w:p w14:paraId="01745242" w14:textId="77777777" w:rsidR="002223EA" w:rsidRPr="002223EA" w:rsidRDefault="002223EA" w:rsidP="002223EA">
            <w:r w:rsidRPr="002223EA">
              <w:t>Binaire</w:t>
            </w:r>
          </w:p>
        </w:tc>
        <w:tc>
          <w:tcPr>
            <w:tcW w:w="1463" w:type="dxa"/>
          </w:tcPr>
          <w:p w14:paraId="66844CC5" w14:textId="225006BF" w:rsidR="002223EA" w:rsidRPr="002223EA" w:rsidRDefault="00015FF7" w:rsidP="002223EA">
            <w:r>
              <w:t>10001</w:t>
            </w:r>
          </w:p>
        </w:tc>
        <w:tc>
          <w:tcPr>
            <w:tcW w:w="1463" w:type="dxa"/>
          </w:tcPr>
          <w:p w14:paraId="7C821481" w14:textId="791D6AD3" w:rsidR="002223EA" w:rsidRPr="002223EA" w:rsidRDefault="00015FF7" w:rsidP="002223EA">
            <w:r>
              <w:t>11001</w:t>
            </w:r>
          </w:p>
        </w:tc>
        <w:tc>
          <w:tcPr>
            <w:tcW w:w="1463" w:type="dxa"/>
          </w:tcPr>
          <w:p w14:paraId="25599698" w14:textId="299F99DB" w:rsidR="002223EA" w:rsidRPr="002223EA" w:rsidRDefault="00015FF7" w:rsidP="002223EA">
            <w:r>
              <w:t>111011</w:t>
            </w:r>
          </w:p>
        </w:tc>
        <w:tc>
          <w:tcPr>
            <w:tcW w:w="1463" w:type="dxa"/>
          </w:tcPr>
          <w:p w14:paraId="78F31743" w14:textId="37704FAB" w:rsidR="002223EA" w:rsidRPr="002223EA" w:rsidRDefault="00015FF7" w:rsidP="002223EA">
            <w:r>
              <w:t>10000100</w:t>
            </w:r>
          </w:p>
        </w:tc>
        <w:tc>
          <w:tcPr>
            <w:tcW w:w="1463" w:type="dxa"/>
          </w:tcPr>
          <w:p w14:paraId="20D06193" w14:textId="3CC04B45" w:rsidR="002223EA" w:rsidRPr="002223EA" w:rsidRDefault="00015FF7" w:rsidP="002223EA">
            <w:r>
              <w:t>10011101</w:t>
            </w:r>
          </w:p>
        </w:tc>
        <w:tc>
          <w:tcPr>
            <w:tcW w:w="1463" w:type="dxa"/>
          </w:tcPr>
          <w:p w14:paraId="753BFE2B" w14:textId="0D28AADF" w:rsidR="002223EA" w:rsidRPr="002223EA" w:rsidRDefault="00015FF7" w:rsidP="002223EA">
            <w:r>
              <w:t>11011110</w:t>
            </w:r>
          </w:p>
        </w:tc>
      </w:tr>
      <w:tr w:rsidR="00E56C24" w:rsidRPr="002223EA" w14:paraId="0A3D6753" w14:textId="77777777" w:rsidTr="00E56C24">
        <w:trPr>
          <w:trHeight w:val="401"/>
        </w:trPr>
        <w:tc>
          <w:tcPr>
            <w:tcW w:w="1628" w:type="dxa"/>
            <w:tcBorders>
              <w:top w:val="single" w:sz="6" w:space="0" w:color="auto"/>
              <w:bottom w:val="single" w:sz="12" w:space="0" w:color="auto"/>
            </w:tcBorders>
            <w:shd w:val="pct10" w:color="auto" w:fill="auto"/>
          </w:tcPr>
          <w:p w14:paraId="2CE50880" w14:textId="77777777" w:rsidR="002223EA" w:rsidRPr="002223EA" w:rsidRDefault="002223EA" w:rsidP="002223EA">
            <w:r w:rsidRPr="002223EA">
              <w:t>Hexadécimal</w:t>
            </w:r>
          </w:p>
        </w:tc>
        <w:tc>
          <w:tcPr>
            <w:tcW w:w="1463" w:type="dxa"/>
          </w:tcPr>
          <w:p w14:paraId="6983EBC4" w14:textId="06956CA0" w:rsidR="002223EA" w:rsidRPr="002223EA" w:rsidRDefault="00015FF7" w:rsidP="002223EA">
            <w:r>
              <w:t>11</w:t>
            </w:r>
          </w:p>
        </w:tc>
        <w:tc>
          <w:tcPr>
            <w:tcW w:w="1463" w:type="dxa"/>
          </w:tcPr>
          <w:p w14:paraId="04F8B32C" w14:textId="795AC8CE" w:rsidR="002223EA" w:rsidRPr="002223EA" w:rsidRDefault="00015FF7" w:rsidP="002223EA">
            <w:r>
              <w:t>19</w:t>
            </w:r>
          </w:p>
        </w:tc>
        <w:tc>
          <w:tcPr>
            <w:tcW w:w="1463" w:type="dxa"/>
          </w:tcPr>
          <w:p w14:paraId="53FE40DA" w14:textId="00107E87" w:rsidR="002223EA" w:rsidRPr="002223EA" w:rsidRDefault="00015FF7" w:rsidP="002223EA">
            <w:r>
              <w:t>3B</w:t>
            </w:r>
          </w:p>
        </w:tc>
        <w:tc>
          <w:tcPr>
            <w:tcW w:w="1463" w:type="dxa"/>
          </w:tcPr>
          <w:p w14:paraId="5C0AC8EE" w14:textId="12AF6329" w:rsidR="002223EA" w:rsidRPr="002223EA" w:rsidRDefault="00015FF7" w:rsidP="002223EA">
            <w:r>
              <w:t>84</w:t>
            </w:r>
          </w:p>
        </w:tc>
        <w:tc>
          <w:tcPr>
            <w:tcW w:w="1463" w:type="dxa"/>
          </w:tcPr>
          <w:p w14:paraId="24CB3538" w14:textId="432609C3" w:rsidR="002223EA" w:rsidRPr="002223EA" w:rsidRDefault="00015FF7" w:rsidP="002223EA">
            <w:r>
              <w:t>9D</w:t>
            </w:r>
          </w:p>
        </w:tc>
        <w:tc>
          <w:tcPr>
            <w:tcW w:w="1463" w:type="dxa"/>
          </w:tcPr>
          <w:p w14:paraId="22C56842" w14:textId="3C36048A" w:rsidR="002223EA" w:rsidRPr="002223EA" w:rsidRDefault="00015FF7" w:rsidP="002223EA">
            <w:r>
              <w:t>DE</w:t>
            </w:r>
          </w:p>
        </w:tc>
      </w:tr>
    </w:tbl>
    <w:p w14:paraId="70B1893B" w14:textId="77777777" w:rsidR="00D16FF8" w:rsidRDefault="00D16FF8"/>
    <w:p w14:paraId="65EA9178" w14:textId="77777777" w:rsidR="00571939" w:rsidRPr="00F65E87" w:rsidRDefault="00571939"/>
    <w:p w14:paraId="72DB9E4E" w14:textId="77777777" w:rsidR="0074253D" w:rsidRDefault="0074253D" w:rsidP="0074253D">
      <w:pPr>
        <w:pStyle w:val="Titre3"/>
      </w:pPr>
      <w:r w:rsidRPr="006D2858">
        <w:t xml:space="preserve">Convertir les nombres suivants </w:t>
      </w:r>
      <w:r>
        <w:t>de</w:t>
      </w:r>
      <w:r w:rsidRPr="006D2858">
        <w:t xml:space="preserve"> binaire en décimal</w:t>
      </w:r>
    </w:p>
    <w:p w14:paraId="6E54FDE2" w14:textId="77777777" w:rsidR="00FD474A" w:rsidRPr="00FD474A" w:rsidRDefault="00FD474A" w:rsidP="00FD474A"/>
    <w:tbl>
      <w:tblPr>
        <w:tblW w:w="10349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2"/>
        <w:gridCol w:w="1451"/>
        <w:gridCol w:w="1451"/>
        <w:gridCol w:w="1452"/>
        <w:gridCol w:w="1476"/>
        <w:gridCol w:w="1476"/>
        <w:gridCol w:w="1191"/>
      </w:tblGrid>
      <w:tr w:rsidR="00E56C24" w:rsidRPr="002223EA" w14:paraId="6A5D27BA" w14:textId="77777777" w:rsidTr="00E56C24">
        <w:tc>
          <w:tcPr>
            <w:tcW w:w="1852" w:type="dxa"/>
            <w:tcBorders>
              <w:top w:val="single" w:sz="12" w:space="0" w:color="auto"/>
              <w:bottom w:val="single" w:sz="6" w:space="0" w:color="auto"/>
            </w:tcBorders>
            <w:shd w:val="pct10" w:color="auto" w:fill="auto"/>
          </w:tcPr>
          <w:p w14:paraId="4D9CC881" w14:textId="77777777" w:rsidR="00FD474A" w:rsidRPr="002223EA" w:rsidRDefault="00FD474A" w:rsidP="005A1443">
            <w:r w:rsidRPr="002223EA">
              <w:t>Binaire</w:t>
            </w:r>
          </w:p>
        </w:tc>
        <w:tc>
          <w:tcPr>
            <w:tcW w:w="1451" w:type="dxa"/>
          </w:tcPr>
          <w:p w14:paraId="12C4CB04" w14:textId="77777777" w:rsidR="00FD474A" w:rsidRPr="002223EA" w:rsidRDefault="00D408E1" w:rsidP="005A1443">
            <w:r>
              <w:t>1001</w:t>
            </w:r>
          </w:p>
        </w:tc>
        <w:tc>
          <w:tcPr>
            <w:tcW w:w="1451" w:type="dxa"/>
          </w:tcPr>
          <w:p w14:paraId="22AD1D3D" w14:textId="77777777" w:rsidR="00FD474A" w:rsidRPr="002223EA" w:rsidRDefault="00D408E1" w:rsidP="005A1443">
            <w:r>
              <w:t>1111</w:t>
            </w:r>
          </w:p>
        </w:tc>
        <w:tc>
          <w:tcPr>
            <w:tcW w:w="1452" w:type="dxa"/>
          </w:tcPr>
          <w:p w14:paraId="66477D42" w14:textId="77777777" w:rsidR="00FD474A" w:rsidRPr="002223EA" w:rsidRDefault="001208A4" w:rsidP="005A1443">
            <w:r w:rsidRPr="001208A4">
              <w:t>10101010</w:t>
            </w:r>
          </w:p>
        </w:tc>
        <w:tc>
          <w:tcPr>
            <w:tcW w:w="1476" w:type="dxa"/>
          </w:tcPr>
          <w:p w14:paraId="5F9D2D7C" w14:textId="77777777" w:rsidR="00FD474A" w:rsidRPr="002223EA" w:rsidRDefault="001208A4" w:rsidP="005A1443">
            <w:r w:rsidRPr="001208A4">
              <w:t>11101010</w:t>
            </w:r>
          </w:p>
        </w:tc>
        <w:tc>
          <w:tcPr>
            <w:tcW w:w="1476" w:type="dxa"/>
          </w:tcPr>
          <w:p w14:paraId="2BE6C617" w14:textId="77777777" w:rsidR="00FD474A" w:rsidRPr="002223EA" w:rsidRDefault="00F40BBB" w:rsidP="005A1443">
            <w:r w:rsidRPr="00F40BBB">
              <w:t>01010101</w:t>
            </w:r>
          </w:p>
        </w:tc>
        <w:tc>
          <w:tcPr>
            <w:tcW w:w="1191" w:type="dxa"/>
          </w:tcPr>
          <w:p w14:paraId="4F4A243D" w14:textId="77777777" w:rsidR="00FD474A" w:rsidRPr="002223EA" w:rsidRDefault="00F40BBB" w:rsidP="005A1443">
            <w:r w:rsidRPr="00F40BBB">
              <w:t>010101</w:t>
            </w:r>
            <w:r>
              <w:t>1</w:t>
            </w:r>
            <w:r w:rsidRPr="00F40BBB">
              <w:t>1</w:t>
            </w:r>
          </w:p>
        </w:tc>
      </w:tr>
      <w:tr w:rsidR="00E56C24" w:rsidRPr="002223EA" w14:paraId="350247BE" w14:textId="77777777" w:rsidTr="00E56C24">
        <w:tc>
          <w:tcPr>
            <w:tcW w:w="1852" w:type="dxa"/>
            <w:tcBorders>
              <w:top w:val="single" w:sz="6" w:space="0" w:color="auto"/>
              <w:bottom w:val="single" w:sz="12" w:space="0" w:color="auto"/>
            </w:tcBorders>
            <w:shd w:val="pct10" w:color="auto" w:fill="auto"/>
          </w:tcPr>
          <w:p w14:paraId="12C9F62C" w14:textId="77777777" w:rsidR="00FD474A" w:rsidRPr="002223EA" w:rsidRDefault="00FD474A" w:rsidP="005A1443">
            <w:r>
              <w:t>D</w:t>
            </w:r>
            <w:r w:rsidRPr="002223EA">
              <w:t>écimal</w:t>
            </w:r>
          </w:p>
        </w:tc>
        <w:tc>
          <w:tcPr>
            <w:tcW w:w="1451" w:type="dxa"/>
          </w:tcPr>
          <w:p w14:paraId="68F5A32A" w14:textId="7F58F66C" w:rsidR="00FD474A" w:rsidRPr="002223EA" w:rsidRDefault="00015FF7" w:rsidP="005A1443">
            <w:r>
              <w:t>9</w:t>
            </w:r>
          </w:p>
        </w:tc>
        <w:tc>
          <w:tcPr>
            <w:tcW w:w="1451" w:type="dxa"/>
          </w:tcPr>
          <w:p w14:paraId="32817067" w14:textId="00259C79" w:rsidR="00FD474A" w:rsidRPr="002223EA" w:rsidRDefault="00015FF7" w:rsidP="005A1443">
            <w:r>
              <w:t>15</w:t>
            </w:r>
          </w:p>
        </w:tc>
        <w:tc>
          <w:tcPr>
            <w:tcW w:w="1452" w:type="dxa"/>
          </w:tcPr>
          <w:p w14:paraId="2AC1F9B5" w14:textId="2A76CDD6" w:rsidR="00FD474A" w:rsidRPr="002223EA" w:rsidRDefault="00015FF7" w:rsidP="005A1443">
            <w:r>
              <w:t>170</w:t>
            </w:r>
          </w:p>
        </w:tc>
        <w:tc>
          <w:tcPr>
            <w:tcW w:w="1476" w:type="dxa"/>
          </w:tcPr>
          <w:p w14:paraId="6E9569DF" w14:textId="488E0DEA" w:rsidR="00FD474A" w:rsidRPr="002223EA" w:rsidRDefault="00015FF7" w:rsidP="005A1443">
            <w:r>
              <w:t>234</w:t>
            </w:r>
          </w:p>
        </w:tc>
        <w:tc>
          <w:tcPr>
            <w:tcW w:w="1476" w:type="dxa"/>
          </w:tcPr>
          <w:p w14:paraId="750B7709" w14:textId="2202728D" w:rsidR="00FD474A" w:rsidRPr="002223EA" w:rsidRDefault="00015FF7" w:rsidP="005A1443">
            <w:r>
              <w:t>85</w:t>
            </w:r>
          </w:p>
        </w:tc>
        <w:tc>
          <w:tcPr>
            <w:tcW w:w="1191" w:type="dxa"/>
          </w:tcPr>
          <w:p w14:paraId="53E28B2E" w14:textId="0D04BEEF" w:rsidR="00FD474A" w:rsidRPr="002223EA" w:rsidRDefault="00015FF7" w:rsidP="005A1443">
            <w:r>
              <w:t>87</w:t>
            </w:r>
          </w:p>
        </w:tc>
      </w:tr>
    </w:tbl>
    <w:p w14:paraId="33870A4F" w14:textId="77777777" w:rsidR="0074253D" w:rsidRPr="0074253D" w:rsidRDefault="0074253D" w:rsidP="0074253D"/>
    <w:p w14:paraId="5EA33AB6" w14:textId="77777777" w:rsidR="00D16FF8" w:rsidRDefault="00D16FF8"/>
    <w:p w14:paraId="371032EE" w14:textId="77777777" w:rsidR="00571939" w:rsidRDefault="00571939"/>
    <w:p w14:paraId="037EB400" w14:textId="77777777" w:rsidR="00571939" w:rsidRDefault="00571939"/>
    <w:p w14:paraId="2ECC07D1" w14:textId="77777777" w:rsidR="00571939" w:rsidRDefault="00571939"/>
    <w:p w14:paraId="6454B005" w14:textId="77777777" w:rsidR="000B5799" w:rsidRPr="00F65E87" w:rsidRDefault="000B5799"/>
    <w:p w14:paraId="1FF19A84" w14:textId="77777777" w:rsidR="00D16FF8" w:rsidRDefault="008F617F">
      <w:pPr>
        <w:pStyle w:val="Titre3"/>
      </w:pPr>
      <w:r w:rsidRPr="008F617F">
        <w:lastRenderedPageBreak/>
        <w:t xml:space="preserve">Soit le contenu </w:t>
      </w:r>
      <w:r w:rsidR="004B0413" w:rsidRPr="008F617F">
        <w:t>(en</w:t>
      </w:r>
      <w:r w:rsidRPr="008F617F">
        <w:t xml:space="preserve"> </w:t>
      </w:r>
      <w:r w:rsidR="000D1DB1" w:rsidRPr="008F617F">
        <w:t>hexadécimal)</w:t>
      </w:r>
      <w:r w:rsidRPr="008F617F">
        <w:t xml:space="preserve"> d'une suite de cellules mémoires ; sachant que le code utilisé est le code ASCII 8 bits français, indiquer le message en clair associé à cette suite d'octets :</w:t>
      </w:r>
    </w:p>
    <w:p w14:paraId="12C1869C" w14:textId="77777777" w:rsidR="007877E6" w:rsidRPr="007877E6" w:rsidRDefault="007877E6" w:rsidP="007877E6">
      <w:r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4C 65 20 64 65 76 65 6C 6F 70 70 65 6D 65 6E 74 20 63 27 65 73 74 20 66 75 6E 20 21</w:t>
      </w:r>
    </w:p>
    <w:p w14:paraId="2555BB2E" w14:textId="77777777" w:rsidR="00D16FF8" w:rsidRDefault="00D16FF8"/>
    <w:p w14:paraId="64FAA980" w14:textId="77777777" w:rsidR="007877E6" w:rsidRDefault="007877E6"/>
    <w:p w14:paraId="7F4592E0" w14:textId="77777777" w:rsidR="004B0413" w:rsidRDefault="004B0413">
      <w:r>
        <w:rPr>
          <w:noProof/>
        </w:rPr>
        <w:drawing>
          <wp:inline distT="0" distB="0" distL="0" distR="0" wp14:anchorId="40065504" wp14:editId="4DF85245">
            <wp:extent cx="5640070" cy="575201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57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937D" w14:textId="77777777" w:rsidR="000B5799" w:rsidRDefault="000B5799"/>
    <w:p w14:paraId="1BC6DC7B" w14:textId="77777777" w:rsidR="000B5799" w:rsidRDefault="000B5799"/>
    <w:p w14:paraId="37052BC2" w14:textId="5667B6AB" w:rsidR="000B5799" w:rsidRPr="00F65E87" w:rsidRDefault="00FB06AA">
      <w:r>
        <w:t>Le développement c’est fun !</w:t>
      </w:r>
    </w:p>
    <w:p w14:paraId="5C6C797B" w14:textId="77777777" w:rsidR="00D16FF8" w:rsidRDefault="00571939">
      <w:pPr>
        <w:pStyle w:val="Titre3"/>
      </w:pPr>
      <w:r>
        <w:lastRenderedPageBreak/>
        <w:t>Écrire l’expression algébrique simplifiée correspondante à la table de vérité suivante :</w:t>
      </w:r>
    </w:p>
    <w:p w14:paraId="487D52E1" w14:textId="77777777" w:rsidR="00571939" w:rsidRPr="00571939" w:rsidRDefault="00571939" w:rsidP="00571939"/>
    <w:tbl>
      <w:tblPr>
        <w:tblW w:w="0" w:type="auto"/>
        <w:tblInd w:w="23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4"/>
        <w:gridCol w:w="384"/>
        <w:gridCol w:w="384"/>
        <w:gridCol w:w="1152"/>
      </w:tblGrid>
      <w:tr w:rsidR="00571939" w14:paraId="42176902" w14:textId="77777777" w:rsidTr="005A1443">
        <w:tc>
          <w:tcPr>
            <w:tcW w:w="1152" w:type="dxa"/>
            <w:gridSpan w:val="3"/>
            <w:shd w:val="clear" w:color="FFFFFF" w:fill="auto"/>
            <w:vAlign w:val="center"/>
          </w:tcPr>
          <w:p w14:paraId="0AE14A7F" w14:textId="77777777" w:rsidR="00571939" w:rsidRDefault="00571939" w:rsidP="005A144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Entrée</w:t>
            </w:r>
          </w:p>
        </w:tc>
        <w:tc>
          <w:tcPr>
            <w:tcW w:w="1152" w:type="dxa"/>
            <w:shd w:val="clear" w:color="FFFFFF" w:fill="auto"/>
            <w:vAlign w:val="center"/>
          </w:tcPr>
          <w:p w14:paraId="7FF3ABEC" w14:textId="77777777" w:rsidR="00571939" w:rsidRDefault="00571939" w:rsidP="005A144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Sortie</w:t>
            </w:r>
          </w:p>
        </w:tc>
      </w:tr>
      <w:tr w:rsidR="00571939" w14:paraId="745A3172" w14:textId="77777777" w:rsidTr="005A1443">
        <w:tc>
          <w:tcPr>
            <w:tcW w:w="384" w:type="dxa"/>
            <w:shd w:val="clear" w:color="FFFFFF" w:fill="auto"/>
            <w:vAlign w:val="center"/>
          </w:tcPr>
          <w:p w14:paraId="17243756" w14:textId="77777777" w:rsidR="00571939" w:rsidRDefault="00571939" w:rsidP="005A144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P2</w:t>
            </w:r>
          </w:p>
        </w:tc>
        <w:tc>
          <w:tcPr>
            <w:tcW w:w="384" w:type="dxa"/>
            <w:shd w:val="clear" w:color="FFFFFF" w:fill="auto"/>
            <w:vAlign w:val="center"/>
          </w:tcPr>
          <w:p w14:paraId="636BAE44" w14:textId="77777777" w:rsidR="00571939" w:rsidRDefault="00571939" w:rsidP="005A144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P3</w:t>
            </w:r>
          </w:p>
        </w:tc>
        <w:tc>
          <w:tcPr>
            <w:tcW w:w="384" w:type="dxa"/>
            <w:shd w:val="clear" w:color="FFFFFF" w:fill="auto"/>
            <w:vAlign w:val="center"/>
          </w:tcPr>
          <w:p w14:paraId="3509403E" w14:textId="77777777" w:rsidR="00571939" w:rsidRDefault="00571939" w:rsidP="005A144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P4</w:t>
            </w:r>
          </w:p>
        </w:tc>
        <w:tc>
          <w:tcPr>
            <w:tcW w:w="1152" w:type="dxa"/>
            <w:shd w:val="clear" w:color="FFFFFF" w:fill="auto"/>
            <w:vAlign w:val="center"/>
          </w:tcPr>
          <w:p w14:paraId="3EF266B0" w14:textId="77777777" w:rsidR="00571939" w:rsidRDefault="00571939" w:rsidP="005A144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P1</w:t>
            </w:r>
          </w:p>
        </w:tc>
      </w:tr>
      <w:tr w:rsidR="00571939" w14:paraId="6ADEAA1D" w14:textId="77777777" w:rsidTr="005A1443">
        <w:tc>
          <w:tcPr>
            <w:tcW w:w="384" w:type="dxa"/>
            <w:shd w:val="clear" w:color="FFFFFF" w:fill="auto"/>
            <w:vAlign w:val="center"/>
          </w:tcPr>
          <w:p w14:paraId="4327D581" w14:textId="77777777" w:rsidR="00571939" w:rsidRDefault="00571939" w:rsidP="005A144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</w:t>
            </w:r>
          </w:p>
        </w:tc>
        <w:tc>
          <w:tcPr>
            <w:tcW w:w="384" w:type="dxa"/>
            <w:shd w:val="clear" w:color="FFFFFF" w:fill="auto"/>
            <w:vAlign w:val="center"/>
          </w:tcPr>
          <w:p w14:paraId="6A368FB3" w14:textId="77777777" w:rsidR="00571939" w:rsidRDefault="00571939" w:rsidP="005A144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</w:t>
            </w:r>
          </w:p>
        </w:tc>
        <w:tc>
          <w:tcPr>
            <w:tcW w:w="384" w:type="dxa"/>
            <w:shd w:val="clear" w:color="FFFFFF" w:fill="auto"/>
            <w:vAlign w:val="center"/>
          </w:tcPr>
          <w:p w14:paraId="4A33BE10" w14:textId="77777777" w:rsidR="00571939" w:rsidRDefault="00571939" w:rsidP="005A144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</w:t>
            </w:r>
          </w:p>
        </w:tc>
        <w:tc>
          <w:tcPr>
            <w:tcW w:w="1152" w:type="dxa"/>
            <w:shd w:val="clear" w:color="FFFFFF" w:fill="auto"/>
            <w:vAlign w:val="center"/>
          </w:tcPr>
          <w:p w14:paraId="3E0F4534" w14:textId="77777777" w:rsidR="00571939" w:rsidRDefault="00571939" w:rsidP="005A144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</w:t>
            </w:r>
          </w:p>
        </w:tc>
      </w:tr>
      <w:tr w:rsidR="00571939" w14:paraId="76C1BEDE" w14:textId="77777777" w:rsidTr="005A1443">
        <w:tc>
          <w:tcPr>
            <w:tcW w:w="384" w:type="dxa"/>
            <w:shd w:val="clear" w:color="FFFFFF" w:fill="auto"/>
            <w:vAlign w:val="center"/>
          </w:tcPr>
          <w:p w14:paraId="7B310CA6" w14:textId="77777777" w:rsidR="00571939" w:rsidRDefault="00571939" w:rsidP="005A144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</w:t>
            </w:r>
          </w:p>
        </w:tc>
        <w:tc>
          <w:tcPr>
            <w:tcW w:w="384" w:type="dxa"/>
            <w:shd w:val="clear" w:color="FFFFFF" w:fill="auto"/>
            <w:vAlign w:val="center"/>
          </w:tcPr>
          <w:p w14:paraId="23BF2EB9" w14:textId="77777777" w:rsidR="00571939" w:rsidRDefault="00571939" w:rsidP="005A144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</w:t>
            </w:r>
          </w:p>
        </w:tc>
        <w:tc>
          <w:tcPr>
            <w:tcW w:w="384" w:type="dxa"/>
            <w:shd w:val="clear" w:color="FFFFFF" w:fill="auto"/>
            <w:vAlign w:val="center"/>
          </w:tcPr>
          <w:p w14:paraId="787030C4" w14:textId="77777777" w:rsidR="00571939" w:rsidRDefault="00571939" w:rsidP="005A144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1152" w:type="dxa"/>
            <w:shd w:val="clear" w:color="FFFFFF" w:fill="auto"/>
            <w:vAlign w:val="center"/>
          </w:tcPr>
          <w:p w14:paraId="030BCCF0" w14:textId="77777777" w:rsidR="00571939" w:rsidRDefault="00B8542B" w:rsidP="005A144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571939" w14:paraId="5FE98104" w14:textId="77777777" w:rsidTr="005A1443">
        <w:tc>
          <w:tcPr>
            <w:tcW w:w="384" w:type="dxa"/>
            <w:shd w:val="clear" w:color="FFFFFF" w:fill="auto"/>
            <w:vAlign w:val="center"/>
          </w:tcPr>
          <w:p w14:paraId="01C446E3" w14:textId="77777777" w:rsidR="00571939" w:rsidRDefault="00571939" w:rsidP="005A144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</w:t>
            </w:r>
          </w:p>
        </w:tc>
        <w:tc>
          <w:tcPr>
            <w:tcW w:w="384" w:type="dxa"/>
            <w:shd w:val="clear" w:color="FFFFFF" w:fill="auto"/>
            <w:vAlign w:val="center"/>
          </w:tcPr>
          <w:p w14:paraId="61E01CCC" w14:textId="77777777" w:rsidR="00571939" w:rsidRDefault="00571939" w:rsidP="005A144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384" w:type="dxa"/>
            <w:shd w:val="clear" w:color="FFFFFF" w:fill="auto"/>
            <w:vAlign w:val="center"/>
          </w:tcPr>
          <w:p w14:paraId="6DBDB000" w14:textId="77777777" w:rsidR="00571939" w:rsidRDefault="00571939" w:rsidP="005A144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</w:t>
            </w:r>
          </w:p>
        </w:tc>
        <w:tc>
          <w:tcPr>
            <w:tcW w:w="1152" w:type="dxa"/>
            <w:shd w:val="clear" w:color="FFFFFF" w:fill="auto"/>
            <w:vAlign w:val="center"/>
          </w:tcPr>
          <w:p w14:paraId="2115E471" w14:textId="77777777" w:rsidR="00571939" w:rsidRDefault="00571939" w:rsidP="005A144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</w:t>
            </w:r>
          </w:p>
        </w:tc>
      </w:tr>
      <w:tr w:rsidR="00571939" w14:paraId="0A386AF7" w14:textId="77777777" w:rsidTr="005A1443">
        <w:tc>
          <w:tcPr>
            <w:tcW w:w="384" w:type="dxa"/>
            <w:shd w:val="clear" w:color="FFFFFF" w:fill="auto"/>
            <w:vAlign w:val="center"/>
          </w:tcPr>
          <w:p w14:paraId="1C07589D" w14:textId="77777777" w:rsidR="00571939" w:rsidRDefault="00571939" w:rsidP="005A144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</w:t>
            </w:r>
          </w:p>
        </w:tc>
        <w:tc>
          <w:tcPr>
            <w:tcW w:w="384" w:type="dxa"/>
            <w:shd w:val="clear" w:color="FFFFFF" w:fill="auto"/>
            <w:vAlign w:val="center"/>
          </w:tcPr>
          <w:p w14:paraId="60DF3090" w14:textId="77777777" w:rsidR="00571939" w:rsidRDefault="00571939" w:rsidP="005A144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384" w:type="dxa"/>
            <w:shd w:val="clear" w:color="FFFFFF" w:fill="auto"/>
            <w:vAlign w:val="center"/>
          </w:tcPr>
          <w:p w14:paraId="6D56E09F" w14:textId="77777777" w:rsidR="00571939" w:rsidRDefault="00571939" w:rsidP="005A144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1152" w:type="dxa"/>
            <w:shd w:val="clear" w:color="FFFFFF" w:fill="auto"/>
            <w:vAlign w:val="center"/>
          </w:tcPr>
          <w:p w14:paraId="38F42B93" w14:textId="77777777" w:rsidR="00571939" w:rsidRDefault="00571939" w:rsidP="005A144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</w:t>
            </w:r>
          </w:p>
        </w:tc>
      </w:tr>
      <w:tr w:rsidR="00571939" w14:paraId="6889FCF9" w14:textId="77777777" w:rsidTr="005A1443">
        <w:tc>
          <w:tcPr>
            <w:tcW w:w="384" w:type="dxa"/>
            <w:shd w:val="clear" w:color="FFFFFF" w:fill="auto"/>
            <w:vAlign w:val="center"/>
          </w:tcPr>
          <w:p w14:paraId="316C40ED" w14:textId="77777777" w:rsidR="00571939" w:rsidRDefault="00571939" w:rsidP="005A144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384" w:type="dxa"/>
            <w:shd w:val="clear" w:color="FFFFFF" w:fill="auto"/>
            <w:vAlign w:val="center"/>
          </w:tcPr>
          <w:p w14:paraId="21038A9B" w14:textId="77777777" w:rsidR="00571939" w:rsidRDefault="00571939" w:rsidP="005A144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</w:t>
            </w:r>
          </w:p>
        </w:tc>
        <w:tc>
          <w:tcPr>
            <w:tcW w:w="384" w:type="dxa"/>
            <w:shd w:val="clear" w:color="FFFFFF" w:fill="auto"/>
            <w:vAlign w:val="center"/>
          </w:tcPr>
          <w:p w14:paraId="1FE9333A" w14:textId="77777777" w:rsidR="00571939" w:rsidRDefault="00571939" w:rsidP="005A144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</w:t>
            </w:r>
          </w:p>
        </w:tc>
        <w:tc>
          <w:tcPr>
            <w:tcW w:w="1152" w:type="dxa"/>
            <w:shd w:val="clear" w:color="FFFFFF" w:fill="auto"/>
            <w:vAlign w:val="center"/>
          </w:tcPr>
          <w:p w14:paraId="505F0685" w14:textId="77777777" w:rsidR="00571939" w:rsidRDefault="00571939" w:rsidP="005A144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</w:t>
            </w:r>
          </w:p>
        </w:tc>
      </w:tr>
      <w:tr w:rsidR="00571939" w14:paraId="29640086" w14:textId="77777777" w:rsidTr="005A1443">
        <w:tc>
          <w:tcPr>
            <w:tcW w:w="384" w:type="dxa"/>
            <w:shd w:val="clear" w:color="FFFFFF" w:fill="auto"/>
            <w:vAlign w:val="center"/>
          </w:tcPr>
          <w:p w14:paraId="10BAC270" w14:textId="77777777" w:rsidR="00571939" w:rsidRDefault="00571939" w:rsidP="005A144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384" w:type="dxa"/>
            <w:shd w:val="clear" w:color="FFFFFF" w:fill="auto"/>
            <w:vAlign w:val="center"/>
          </w:tcPr>
          <w:p w14:paraId="67C1FE54" w14:textId="77777777" w:rsidR="00571939" w:rsidRDefault="00571939" w:rsidP="005A144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</w:t>
            </w:r>
          </w:p>
        </w:tc>
        <w:tc>
          <w:tcPr>
            <w:tcW w:w="384" w:type="dxa"/>
            <w:shd w:val="clear" w:color="FFFFFF" w:fill="auto"/>
            <w:vAlign w:val="center"/>
          </w:tcPr>
          <w:p w14:paraId="1846CCD6" w14:textId="77777777" w:rsidR="00571939" w:rsidRDefault="00571939" w:rsidP="005A144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1152" w:type="dxa"/>
            <w:shd w:val="clear" w:color="FFFFFF" w:fill="auto"/>
            <w:vAlign w:val="center"/>
          </w:tcPr>
          <w:p w14:paraId="6F2CEBEE" w14:textId="77777777" w:rsidR="00571939" w:rsidRDefault="00571939" w:rsidP="005A144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</w:tr>
      <w:tr w:rsidR="00571939" w14:paraId="6782B42B" w14:textId="77777777" w:rsidTr="005A1443">
        <w:tc>
          <w:tcPr>
            <w:tcW w:w="384" w:type="dxa"/>
            <w:shd w:val="clear" w:color="FFFFFF" w:fill="auto"/>
            <w:vAlign w:val="center"/>
          </w:tcPr>
          <w:p w14:paraId="7C74E047" w14:textId="77777777" w:rsidR="00571939" w:rsidRDefault="00571939" w:rsidP="005A144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384" w:type="dxa"/>
            <w:shd w:val="clear" w:color="FFFFFF" w:fill="auto"/>
            <w:vAlign w:val="center"/>
          </w:tcPr>
          <w:p w14:paraId="2ACD0E90" w14:textId="77777777" w:rsidR="00571939" w:rsidRDefault="00571939" w:rsidP="005A144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384" w:type="dxa"/>
            <w:shd w:val="clear" w:color="FFFFFF" w:fill="auto"/>
            <w:vAlign w:val="center"/>
          </w:tcPr>
          <w:p w14:paraId="17B46D14" w14:textId="77777777" w:rsidR="00571939" w:rsidRDefault="00571939" w:rsidP="005A144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</w:t>
            </w:r>
          </w:p>
        </w:tc>
        <w:tc>
          <w:tcPr>
            <w:tcW w:w="1152" w:type="dxa"/>
            <w:shd w:val="clear" w:color="FFFFFF" w:fill="auto"/>
            <w:vAlign w:val="center"/>
          </w:tcPr>
          <w:p w14:paraId="7FC945AB" w14:textId="77777777" w:rsidR="00571939" w:rsidRDefault="00CF61F2" w:rsidP="005A144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</w:t>
            </w:r>
          </w:p>
        </w:tc>
      </w:tr>
      <w:tr w:rsidR="00571939" w14:paraId="0ACBD8D0" w14:textId="77777777" w:rsidTr="005A1443">
        <w:tc>
          <w:tcPr>
            <w:tcW w:w="384" w:type="dxa"/>
            <w:shd w:val="clear" w:color="FFFFFF" w:fill="auto"/>
            <w:vAlign w:val="center"/>
          </w:tcPr>
          <w:p w14:paraId="1C46C9FD" w14:textId="77777777" w:rsidR="00571939" w:rsidRDefault="00571939" w:rsidP="005A144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384" w:type="dxa"/>
            <w:shd w:val="clear" w:color="FFFFFF" w:fill="auto"/>
            <w:vAlign w:val="center"/>
          </w:tcPr>
          <w:p w14:paraId="62BFA5C2" w14:textId="77777777" w:rsidR="00571939" w:rsidRDefault="00571939" w:rsidP="005A144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384" w:type="dxa"/>
            <w:shd w:val="clear" w:color="FFFFFF" w:fill="auto"/>
            <w:vAlign w:val="center"/>
          </w:tcPr>
          <w:p w14:paraId="6D46DBD1" w14:textId="77777777" w:rsidR="00571939" w:rsidRDefault="00571939" w:rsidP="005A144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1152" w:type="dxa"/>
            <w:shd w:val="clear" w:color="FFFFFF" w:fill="auto"/>
            <w:vAlign w:val="center"/>
          </w:tcPr>
          <w:p w14:paraId="526BC0AF" w14:textId="77777777" w:rsidR="00571939" w:rsidRDefault="00571939" w:rsidP="005A144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</w:t>
            </w:r>
          </w:p>
        </w:tc>
      </w:tr>
    </w:tbl>
    <w:p w14:paraId="494951DE" w14:textId="275D8994" w:rsidR="00571939" w:rsidRPr="00571939" w:rsidRDefault="00571939" w:rsidP="00571939"/>
    <w:p w14:paraId="6F27BB44" w14:textId="11A587CF" w:rsidR="00571939" w:rsidRDefault="008D04D6">
      <w:r>
        <w:rPr>
          <w:noProof/>
        </w:rPr>
        <w:drawing>
          <wp:inline distT="0" distB="0" distL="0" distR="0" wp14:anchorId="1657BBBC" wp14:editId="3EC9E33A">
            <wp:extent cx="962025" cy="3143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07D4" w14:textId="77777777" w:rsidR="000B5799" w:rsidRPr="00F65E87" w:rsidRDefault="000B5799"/>
    <w:p w14:paraId="39EA2476" w14:textId="0E3D34F2" w:rsidR="00D16FF8" w:rsidRPr="00F65E87" w:rsidRDefault="00191B56">
      <w:pPr>
        <w:pStyle w:val="Titre3"/>
      </w:pPr>
      <w:r>
        <w:t>A l’aide de l’algèbre de Boole, simplifier les équations suivantes</w:t>
      </w:r>
    </w:p>
    <w:p w14:paraId="2FB0663F" w14:textId="6C67E9BF" w:rsidR="001E1F0D" w:rsidRDefault="001E1F0D" w:rsidP="00152BD3">
      <w:r>
        <w:rPr>
          <w:noProof/>
        </w:rPr>
        <w:drawing>
          <wp:inline distT="0" distB="0" distL="0" distR="0" wp14:anchorId="73180E36" wp14:editId="7CE6243A">
            <wp:extent cx="1924050" cy="18288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1E95">
        <w:rPr>
          <w:noProof/>
        </w:rPr>
        <w:drawing>
          <wp:inline distT="0" distB="0" distL="0" distR="0" wp14:anchorId="405EBE10" wp14:editId="0DAE47E7">
            <wp:extent cx="1343025" cy="18478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50B2" w14:textId="1F82C187" w:rsidR="00275EB4" w:rsidRDefault="00004640" w:rsidP="00D84AC0">
      <w:pPr>
        <w:pStyle w:val="Titre3"/>
      </w:pPr>
      <w:r w:rsidRPr="00D84AC0">
        <w:lastRenderedPageBreak/>
        <w:t>A l'aide du théorème de De Morgan et de l'algèbre de Boole, simplifie</w:t>
      </w:r>
      <w:r w:rsidR="00792B9C">
        <w:t xml:space="preserve">r </w:t>
      </w:r>
      <w:r w:rsidRPr="00D84AC0">
        <w:t>l'équation suivante :</w:t>
      </w:r>
    </w:p>
    <w:p w14:paraId="2C30C41C" w14:textId="0B37699C" w:rsidR="00D84AC0" w:rsidRDefault="001E1F0D" w:rsidP="00D84AC0">
      <w:r>
        <w:rPr>
          <w:noProof/>
        </w:rPr>
        <w:drawing>
          <wp:inline distT="0" distB="0" distL="0" distR="0" wp14:anchorId="63AB35AA" wp14:editId="5CC213EF">
            <wp:extent cx="1133317" cy="477079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1664" cy="48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3D21" w14:textId="182E7F35" w:rsidR="001E1F0D" w:rsidRDefault="0032516C" w:rsidP="00D84AC0">
      <w:r>
        <w:rPr>
          <w:noProof/>
        </w:rPr>
        <w:drawing>
          <wp:inline distT="0" distB="0" distL="0" distR="0" wp14:anchorId="2DC714BF" wp14:editId="4973AD44">
            <wp:extent cx="657225" cy="2952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D7AD" w14:textId="77777777" w:rsidR="00584080" w:rsidRDefault="00584080" w:rsidP="00D84AC0"/>
    <w:p w14:paraId="72FB04EC" w14:textId="49171E2C" w:rsidR="0091403B" w:rsidRDefault="0033412B" w:rsidP="00D84AC0">
      <w:pPr>
        <w:pStyle w:val="Titre3"/>
      </w:pPr>
      <w:r>
        <w:t xml:space="preserve">Dans </w:t>
      </w:r>
      <w:r w:rsidR="0094534D">
        <w:t>le</w:t>
      </w:r>
      <w:r>
        <w:t xml:space="preserve"> projet</w:t>
      </w:r>
      <w:r w:rsidR="0094534D">
        <w:t xml:space="preserve"> web</w:t>
      </w:r>
      <w:r>
        <w:t xml:space="preserve"> </w:t>
      </w:r>
      <w:r w:rsidR="0094534D">
        <w:t xml:space="preserve">ci-dessous qui présente un découpage technique, identifier </w:t>
      </w:r>
      <w:r w:rsidR="00CD7508">
        <w:t>d</w:t>
      </w:r>
      <w:r w:rsidR="0094534D">
        <w:t>es ressources</w:t>
      </w:r>
      <w:r w:rsidR="00584080">
        <w:t xml:space="preserve"> qui ne sont pas du code </w:t>
      </w:r>
      <w:r w:rsidR="006C445E">
        <w:t>source ?</w:t>
      </w:r>
    </w:p>
    <w:p w14:paraId="097D5F77" w14:textId="77777777" w:rsidR="00D84AC0" w:rsidRDefault="00D84AC0" w:rsidP="00D84AC0"/>
    <w:p w14:paraId="188B5F13" w14:textId="4AD2D7C4" w:rsidR="00584080" w:rsidRDefault="00636B86" w:rsidP="0091403B">
      <w:r>
        <w:rPr>
          <w:noProof/>
        </w:rPr>
        <w:drawing>
          <wp:inline distT="0" distB="0" distL="0" distR="0" wp14:anchorId="4A78F669" wp14:editId="1D91EFB7">
            <wp:extent cx="1647825" cy="34004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46EF" w14:textId="0D29F24E" w:rsidR="00DE289C" w:rsidRDefault="00DE289C" w:rsidP="0091403B"/>
    <w:p w14:paraId="1D4145A6" w14:textId="4583F288" w:rsidR="00DE289C" w:rsidRPr="0091403B" w:rsidRDefault="00DE289C" w:rsidP="0091403B">
      <w:r>
        <w:t>Les images</w:t>
      </w:r>
    </w:p>
    <w:p w14:paraId="3AA403A9" w14:textId="77777777" w:rsidR="00E67E15" w:rsidRDefault="00F30674" w:rsidP="00275EB4">
      <w:pPr>
        <w:pStyle w:val="Titre3"/>
      </w:pPr>
      <w:r>
        <w:t xml:space="preserve">Quels sont les différents types </w:t>
      </w:r>
      <w:r w:rsidR="00E67E15">
        <w:t>de SCM ? Citer quelques exemples.</w:t>
      </w:r>
    </w:p>
    <w:p w14:paraId="412D4EA6" w14:textId="136D0513" w:rsidR="00DC7A65" w:rsidRDefault="00DE289C" w:rsidP="00DC7A65">
      <w:r>
        <w:t xml:space="preserve">Centralisés : CVS, SVN, SourceSafe, </w:t>
      </w:r>
      <w:proofErr w:type="spellStart"/>
      <w:r>
        <w:t>ClearCase</w:t>
      </w:r>
      <w:proofErr w:type="spellEnd"/>
    </w:p>
    <w:p w14:paraId="58686DB6" w14:textId="61723B31" w:rsidR="00DE289C" w:rsidRDefault="00DE289C" w:rsidP="00DC7A65">
      <w:r>
        <w:t>Décentralisés : GIT, Mercurial</w:t>
      </w:r>
    </w:p>
    <w:p w14:paraId="181F05D6" w14:textId="792F983D" w:rsidR="006C0F5D" w:rsidRDefault="006C0F5D" w:rsidP="00DC7A65"/>
    <w:p w14:paraId="31F05086" w14:textId="6B4E01F7" w:rsidR="006C0F5D" w:rsidRDefault="006C0F5D" w:rsidP="00DC7A65"/>
    <w:p w14:paraId="2AAE400A" w14:textId="79DB9B44" w:rsidR="006C0F5D" w:rsidRDefault="006C0F5D" w:rsidP="00DC7A65"/>
    <w:p w14:paraId="78E08586" w14:textId="77777777" w:rsidR="006C0F5D" w:rsidRDefault="006C0F5D" w:rsidP="00DC7A65"/>
    <w:p w14:paraId="022F117F" w14:textId="77777777" w:rsidR="00875D7F" w:rsidRPr="00DC7A65" w:rsidRDefault="00875D7F" w:rsidP="00DC7A65">
      <w:pPr>
        <w:pStyle w:val="Titre3"/>
      </w:pPr>
      <w:r>
        <w:lastRenderedPageBreak/>
        <w:t>Citer des exemples de plateformes offrant un service en ligne d’hébergement de projet de développement incluant entre autres un SCM ?</w:t>
      </w:r>
    </w:p>
    <w:p w14:paraId="62BEEAC9" w14:textId="21EB0294" w:rsidR="00BF1FE5" w:rsidRDefault="00C86659" w:rsidP="00BF1FE5">
      <w:proofErr w:type="spellStart"/>
      <w:r>
        <w:t>Github</w:t>
      </w:r>
      <w:proofErr w:type="spellEnd"/>
    </w:p>
    <w:p w14:paraId="414607A5" w14:textId="1C8E2F7A" w:rsidR="006C0F5D" w:rsidRDefault="00C86659" w:rsidP="00BF1FE5">
      <w:proofErr w:type="spellStart"/>
      <w:r>
        <w:t>Gitlab</w:t>
      </w:r>
      <w:proofErr w:type="spellEnd"/>
    </w:p>
    <w:p w14:paraId="3A113613" w14:textId="13A6B966" w:rsidR="006C0F5D" w:rsidRDefault="00C86659" w:rsidP="00BF1FE5">
      <w:proofErr w:type="spellStart"/>
      <w:r>
        <w:t>SourceForge</w:t>
      </w:r>
      <w:proofErr w:type="spellEnd"/>
    </w:p>
    <w:p w14:paraId="5BB5AEAB" w14:textId="63FAAFE2" w:rsidR="006C0F5D" w:rsidRDefault="006C0F5D" w:rsidP="00BF1FE5"/>
    <w:p w14:paraId="233A622C" w14:textId="77777777" w:rsidR="006C0F5D" w:rsidRDefault="006C0F5D" w:rsidP="00BF1FE5"/>
    <w:p w14:paraId="5141FCF5" w14:textId="11D4E922" w:rsidR="007F7B41" w:rsidRDefault="007F7B41" w:rsidP="007F7B41">
      <w:pPr>
        <w:pStyle w:val="Titre3"/>
      </w:pPr>
      <w:r>
        <w:t>Quels outils permettent d’utiliser GIT sur sa machine ?</w:t>
      </w:r>
    </w:p>
    <w:p w14:paraId="30008B34" w14:textId="4E667C82" w:rsidR="006C0F5D" w:rsidRDefault="00C86659" w:rsidP="006C0F5D">
      <w:r>
        <w:t>Git</w:t>
      </w:r>
      <w:r w:rsidR="004C49AC">
        <w:t>Hub Desktop</w:t>
      </w:r>
    </w:p>
    <w:p w14:paraId="4C7740D7" w14:textId="01CB02A8" w:rsidR="006C0F5D" w:rsidRDefault="004C49AC" w:rsidP="006C0F5D">
      <w:r>
        <w:t>Git Bash</w:t>
      </w:r>
    </w:p>
    <w:p w14:paraId="7FBDD9A9" w14:textId="1A4166FE" w:rsidR="006C0F5D" w:rsidRDefault="004C49AC" w:rsidP="006C0F5D">
      <w:r>
        <w:t>Plugin IDE</w:t>
      </w:r>
    </w:p>
    <w:p w14:paraId="02368379" w14:textId="005E5F79" w:rsidR="006C0F5D" w:rsidRDefault="006C0F5D" w:rsidP="006C0F5D"/>
    <w:p w14:paraId="3F81665F" w14:textId="77777777" w:rsidR="006C0F5D" w:rsidRPr="006C0F5D" w:rsidRDefault="006C0F5D" w:rsidP="006C0F5D"/>
    <w:p w14:paraId="6B922EF9" w14:textId="77777777" w:rsidR="007F7B41" w:rsidRDefault="007F7B41" w:rsidP="00BF1FE5"/>
    <w:p w14:paraId="7919205C" w14:textId="1D93482F" w:rsidR="006C0F5D" w:rsidRDefault="00843B3B" w:rsidP="006C0F5D">
      <w:pPr>
        <w:pStyle w:val="Titre3"/>
      </w:pPr>
      <w:r>
        <w:t xml:space="preserve">GIT : </w:t>
      </w:r>
      <w:r w:rsidR="00851646">
        <w:t>Quelle opération permet de valider sur le dépôt local une modification sur un fichier source</w:t>
      </w:r>
      <w:r w:rsidR="0058559F">
        <w:t> ?</w:t>
      </w:r>
    </w:p>
    <w:p w14:paraId="6FBF48E8" w14:textId="07F9E23C" w:rsidR="006C0F5D" w:rsidRDefault="004C49AC" w:rsidP="006C0F5D">
      <w:r>
        <w:t>Commit</w:t>
      </w:r>
    </w:p>
    <w:p w14:paraId="2690C403" w14:textId="77777777" w:rsidR="0058559F" w:rsidRDefault="0058559F" w:rsidP="0058559F"/>
    <w:p w14:paraId="1ABC5CE4" w14:textId="461CE36C" w:rsidR="0058559F" w:rsidRDefault="00843B3B" w:rsidP="00843B3B">
      <w:pPr>
        <w:pStyle w:val="Titre3"/>
      </w:pPr>
      <w:r>
        <w:t xml:space="preserve">GIT : </w:t>
      </w:r>
      <w:r w:rsidR="0058559F">
        <w:t>Quelle opération permet de récupérer sur sa machine une copie d’un dépôt distant ?</w:t>
      </w:r>
    </w:p>
    <w:p w14:paraId="6039A654" w14:textId="4B3B15EF" w:rsidR="006C0F5D" w:rsidRDefault="004C49AC" w:rsidP="006C0F5D">
      <w:r>
        <w:t>Clone</w:t>
      </w:r>
    </w:p>
    <w:p w14:paraId="47445A57" w14:textId="77777777" w:rsidR="00843B3B" w:rsidRDefault="00843B3B" w:rsidP="00843B3B"/>
    <w:p w14:paraId="244A8856" w14:textId="77777777" w:rsidR="00843B3B" w:rsidRDefault="00843B3B" w:rsidP="00F30674">
      <w:pPr>
        <w:pStyle w:val="Titre3"/>
      </w:pPr>
      <w:r>
        <w:t xml:space="preserve">GIT : Quelle opération permet d’envoyer ses modifications locales </w:t>
      </w:r>
      <w:r w:rsidR="00F30674">
        <w:t>vers un dépôt distant ?</w:t>
      </w:r>
    </w:p>
    <w:p w14:paraId="5A5CFEB7" w14:textId="5E38E1F7" w:rsidR="00F30674" w:rsidRDefault="004C49AC" w:rsidP="00F30674">
      <w:r>
        <w:t>Push</w:t>
      </w:r>
    </w:p>
    <w:p w14:paraId="08949155" w14:textId="77777777" w:rsidR="006C0F5D" w:rsidRDefault="006C0F5D" w:rsidP="00F30674"/>
    <w:p w14:paraId="3CA4AA84" w14:textId="77777777" w:rsidR="00654B82" w:rsidRDefault="000A00CC" w:rsidP="00B16E4D">
      <w:pPr>
        <w:pStyle w:val="Titre3"/>
      </w:pPr>
      <w:r>
        <w:t>Pour attribuer une version à un logiciel, on peut utiliser la notation générale suivante : X.Y.Z</w:t>
      </w:r>
      <w:r w:rsidR="000B5FF0">
        <w:t>. Donner la signification de chacune des composantes de ce système de numérotation ?</w:t>
      </w:r>
    </w:p>
    <w:p w14:paraId="142E6358" w14:textId="77777777" w:rsidR="000B5FF0" w:rsidRDefault="000B5FF0" w:rsidP="00F30674"/>
    <w:p w14:paraId="5F14E79D" w14:textId="1B1DCA84" w:rsidR="00275EB4" w:rsidRPr="00F65E87" w:rsidRDefault="004C49AC" w:rsidP="00152BD3">
      <w:proofErr w:type="spellStart"/>
      <w:proofErr w:type="gramStart"/>
      <w:r>
        <w:t>Majeure.Mineure.Correctif</w:t>
      </w:r>
      <w:bookmarkStart w:id="0" w:name="_GoBack"/>
      <w:bookmarkEnd w:id="0"/>
      <w:proofErr w:type="spellEnd"/>
      <w:proofErr w:type="gramEnd"/>
    </w:p>
    <w:sectPr w:rsidR="00275EB4" w:rsidRPr="00F65E87" w:rsidSect="00422029">
      <w:footerReference w:type="default" r:id="rId15"/>
      <w:pgSz w:w="11906" w:h="16838" w:code="9"/>
      <w:pgMar w:top="1440" w:right="1512" w:bottom="1440" w:left="151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7642F" w14:textId="77777777" w:rsidR="006D6AA6" w:rsidRDefault="006D6AA6">
      <w:pPr>
        <w:spacing w:before="0" w:after="0" w:line="240" w:lineRule="auto"/>
      </w:pPr>
      <w:r>
        <w:separator/>
      </w:r>
    </w:p>
  </w:endnote>
  <w:endnote w:type="continuationSeparator" w:id="0">
    <w:p w14:paraId="7C80A76C" w14:textId="77777777" w:rsidR="006D6AA6" w:rsidRDefault="006D6AA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5CBE7" w14:textId="77777777" w:rsidR="00D16FF8" w:rsidRDefault="004B4ED7">
    <w:pPr>
      <w:pStyle w:val="Pieddepage"/>
    </w:pPr>
    <w:r>
      <w:rPr>
        <w:lang w:bidi="fr-FR"/>
      </w:rPr>
      <w:t xml:space="preserve">Page 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7D3F86">
      <w:rPr>
        <w:noProof/>
        <w:lang w:bidi="fr-FR"/>
      </w:rPr>
      <w:t>0</w:t>
    </w:r>
    <w:r>
      <w:rPr>
        <w:lang w:bidi="fr-FR"/>
      </w:rPr>
      <w:fldChar w:fldCharType="end"/>
    </w:r>
    <w:r>
      <w:rPr>
        <w:lang w:bidi="fr-FR"/>
      </w:rPr>
      <w:t xml:space="preserve"> sur </w:t>
    </w:r>
    <w:r w:rsidR="006D6AA6">
      <w:fldChar w:fldCharType="begin"/>
    </w:r>
    <w:r w:rsidR="006D6AA6">
      <w:instrText xml:space="preserve"> NUMPAGES  \* Arabic  \* MERGEFORMAT </w:instrText>
    </w:r>
    <w:r w:rsidR="006D6AA6">
      <w:fldChar w:fldCharType="separate"/>
    </w:r>
    <w:r w:rsidR="007D3F86">
      <w:rPr>
        <w:noProof/>
        <w:lang w:bidi="fr-FR"/>
      </w:rPr>
      <w:t>1</w:t>
    </w:r>
    <w:r w:rsidR="006D6AA6">
      <w:rPr>
        <w:noProof/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5CDB4" w14:textId="77777777" w:rsidR="006D6AA6" w:rsidRDefault="006D6AA6">
      <w:pPr>
        <w:spacing w:before="0" w:after="0" w:line="240" w:lineRule="auto"/>
      </w:pPr>
      <w:r>
        <w:separator/>
      </w:r>
    </w:p>
  </w:footnote>
  <w:footnote w:type="continuationSeparator" w:id="0">
    <w:p w14:paraId="41C40D20" w14:textId="77777777" w:rsidR="006D6AA6" w:rsidRDefault="006D6AA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69C108A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446D7C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E61FB8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CC7A6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BCF776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D0C8A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A84B7E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BEF6EA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E7FD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2E773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8456A7C"/>
    <w:multiLevelType w:val="hybridMultilevel"/>
    <w:tmpl w:val="9330372E"/>
    <w:lvl w:ilvl="0" w:tplc="305EDBA2">
      <w:start w:val="1"/>
      <w:numFmt w:val="decimal"/>
      <w:pStyle w:val="Titre3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56"/>
    <w:rsid w:val="00004640"/>
    <w:rsid w:val="0000514D"/>
    <w:rsid w:val="00015FF7"/>
    <w:rsid w:val="000A00CC"/>
    <w:rsid w:val="000B5799"/>
    <w:rsid w:val="000B5FF0"/>
    <w:rsid w:val="000D1DB1"/>
    <w:rsid w:val="001208A4"/>
    <w:rsid w:val="00152BD3"/>
    <w:rsid w:val="001836FE"/>
    <w:rsid w:val="00183790"/>
    <w:rsid w:val="00191B56"/>
    <w:rsid w:val="001C348C"/>
    <w:rsid w:val="001E1F0D"/>
    <w:rsid w:val="001F713F"/>
    <w:rsid w:val="002223EA"/>
    <w:rsid w:val="002673EB"/>
    <w:rsid w:val="0027272E"/>
    <w:rsid w:val="00275EB4"/>
    <w:rsid w:val="003210CB"/>
    <w:rsid w:val="0032516C"/>
    <w:rsid w:val="0033412B"/>
    <w:rsid w:val="00386C9F"/>
    <w:rsid w:val="003D6B32"/>
    <w:rsid w:val="00422029"/>
    <w:rsid w:val="00451E95"/>
    <w:rsid w:val="00481968"/>
    <w:rsid w:val="00494233"/>
    <w:rsid w:val="00497A74"/>
    <w:rsid w:val="004B0413"/>
    <w:rsid w:val="004B4ED7"/>
    <w:rsid w:val="004C0B9A"/>
    <w:rsid w:val="004C49AC"/>
    <w:rsid w:val="0050715B"/>
    <w:rsid w:val="00514F18"/>
    <w:rsid w:val="00571939"/>
    <w:rsid w:val="00583DD0"/>
    <w:rsid w:val="00584080"/>
    <w:rsid w:val="0058559F"/>
    <w:rsid w:val="00595C21"/>
    <w:rsid w:val="005E4F75"/>
    <w:rsid w:val="00605DAA"/>
    <w:rsid w:val="00622C07"/>
    <w:rsid w:val="00636B86"/>
    <w:rsid w:val="00654B82"/>
    <w:rsid w:val="00656A53"/>
    <w:rsid w:val="00675B76"/>
    <w:rsid w:val="006956BD"/>
    <w:rsid w:val="006B664C"/>
    <w:rsid w:val="006C0F5D"/>
    <w:rsid w:val="006C445E"/>
    <w:rsid w:val="006D2858"/>
    <w:rsid w:val="006D6AA6"/>
    <w:rsid w:val="006E2643"/>
    <w:rsid w:val="006E63A3"/>
    <w:rsid w:val="00700F53"/>
    <w:rsid w:val="00703EE4"/>
    <w:rsid w:val="00736FCA"/>
    <w:rsid w:val="0074253D"/>
    <w:rsid w:val="007877E6"/>
    <w:rsid w:val="00792B9C"/>
    <w:rsid w:val="007A2BD7"/>
    <w:rsid w:val="007A4A56"/>
    <w:rsid w:val="007D3F86"/>
    <w:rsid w:val="007D5DB6"/>
    <w:rsid w:val="007F7B41"/>
    <w:rsid w:val="008006A8"/>
    <w:rsid w:val="008200EF"/>
    <w:rsid w:val="00843B3B"/>
    <w:rsid w:val="00851646"/>
    <w:rsid w:val="00875D7F"/>
    <w:rsid w:val="008D04D6"/>
    <w:rsid w:val="008D4E67"/>
    <w:rsid w:val="008D7928"/>
    <w:rsid w:val="008F617F"/>
    <w:rsid w:val="0091403B"/>
    <w:rsid w:val="009368C1"/>
    <w:rsid w:val="0094534D"/>
    <w:rsid w:val="0097631D"/>
    <w:rsid w:val="00982418"/>
    <w:rsid w:val="00992F6A"/>
    <w:rsid w:val="009A7E61"/>
    <w:rsid w:val="009F6CE3"/>
    <w:rsid w:val="00A26BCF"/>
    <w:rsid w:val="00A46A27"/>
    <w:rsid w:val="00A605D8"/>
    <w:rsid w:val="00B131C7"/>
    <w:rsid w:val="00B1573C"/>
    <w:rsid w:val="00B16E4D"/>
    <w:rsid w:val="00B418A5"/>
    <w:rsid w:val="00B8542B"/>
    <w:rsid w:val="00B8679F"/>
    <w:rsid w:val="00BF1FE5"/>
    <w:rsid w:val="00C2053C"/>
    <w:rsid w:val="00C20EDC"/>
    <w:rsid w:val="00C44D97"/>
    <w:rsid w:val="00C56D36"/>
    <w:rsid w:val="00C77AB8"/>
    <w:rsid w:val="00C86659"/>
    <w:rsid w:val="00CC3AF8"/>
    <w:rsid w:val="00CD7508"/>
    <w:rsid w:val="00CF61F2"/>
    <w:rsid w:val="00D16FF8"/>
    <w:rsid w:val="00D408E1"/>
    <w:rsid w:val="00D43FBC"/>
    <w:rsid w:val="00D84AC0"/>
    <w:rsid w:val="00DB673E"/>
    <w:rsid w:val="00DC7A65"/>
    <w:rsid w:val="00DE289C"/>
    <w:rsid w:val="00DE749A"/>
    <w:rsid w:val="00E2732B"/>
    <w:rsid w:val="00E56C24"/>
    <w:rsid w:val="00E67E15"/>
    <w:rsid w:val="00E7590E"/>
    <w:rsid w:val="00F11622"/>
    <w:rsid w:val="00F30674"/>
    <w:rsid w:val="00F40BBB"/>
    <w:rsid w:val="00F65E87"/>
    <w:rsid w:val="00FA1559"/>
    <w:rsid w:val="00FB06AA"/>
    <w:rsid w:val="00FC1B79"/>
    <w:rsid w:val="00FD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EE8891C"/>
  <w15:chartTrackingRefBased/>
  <w15:docId w15:val="{C1C70B2B-DAE3-47F9-B3BB-4465C9C3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E87"/>
  </w:style>
  <w:style w:type="paragraph" w:styleId="Titre1">
    <w:name w:val="heading 1"/>
    <w:basedOn w:val="Normal"/>
    <w:link w:val="Titre1Car"/>
    <w:uiPriority w:val="9"/>
    <w:qFormat/>
    <w:rsid w:val="003D6B32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itre2">
    <w:name w:val="heading 2"/>
    <w:basedOn w:val="Normal"/>
    <w:link w:val="Titre2Car"/>
    <w:uiPriority w:val="9"/>
    <w:semiHidden/>
    <w:unhideWhenUsed/>
    <w:qFormat/>
    <w:rsid w:val="00F65E87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D6B32"/>
    <w:pPr>
      <w:keepNext/>
      <w:keepLines/>
      <w:numPr>
        <w:numId w:val="1"/>
      </w:numPr>
      <w:pBdr>
        <w:top w:val="single" w:sz="4" w:space="1" w:color="7F7F7F" w:themeColor="text1" w:themeTint="80"/>
      </w:pBdr>
      <w:spacing w:before="240" w:after="0"/>
      <w:contextualSpacing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D6B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3D6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D6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D6B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D6B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D6B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D6B32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F65E87"/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D6B3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Pieddepage">
    <w:name w:val="footer"/>
    <w:basedOn w:val="Normal"/>
    <w:link w:val="PieddepageCar"/>
    <w:uiPriority w:val="99"/>
    <w:rsid w:val="0050715B"/>
    <w:pPr>
      <w:spacing w:before="0" w:after="0" w:line="240" w:lineRule="auto"/>
      <w:jc w:val="center"/>
    </w:pPr>
    <w:rPr>
      <w:color w:val="1F4E79" w:themeColor="accent1" w:themeShade="80"/>
    </w:rPr>
  </w:style>
  <w:style w:type="character" w:customStyle="1" w:styleId="PieddepageCar">
    <w:name w:val="Pied de page Car"/>
    <w:basedOn w:val="Policepardfaut"/>
    <w:link w:val="Pieddepage"/>
    <w:uiPriority w:val="99"/>
    <w:rsid w:val="0050715B"/>
    <w:rPr>
      <w:color w:val="1F4E79" w:themeColor="accent1" w:themeShade="80"/>
    </w:rPr>
  </w:style>
  <w:style w:type="paragraph" w:styleId="En-tte">
    <w:name w:val="header"/>
    <w:basedOn w:val="Normal"/>
    <w:link w:val="En-tteCar"/>
    <w:uiPriority w:val="99"/>
    <w:unhideWhenUsed/>
    <w:rsid w:val="00622C07"/>
    <w:pPr>
      <w:spacing w:before="0" w:after="0" w:line="240" w:lineRule="auto"/>
    </w:pPr>
  </w:style>
  <w:style w:type="table" w:styleId="TableauGrille1Clair">
    <w:name w:val="Grid Table 1 Light"/>
    <w:basedOn w:val="Tableau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ctions">
    <w:name w:val="Instructions"/>
    <w:basedOn w:val="Normal"/>
    <w:uiPriority w:val="10"/>
    <w:qFormat/>
    <w:rsid w:val="004C0B9A"/>
    <w:rPr>
      <w:i/>
      <w:iCs/>
      <w:color w:val="595959" w:themeColor="text1" w:themeTint="A6"/>
    </w:rPr>
  </w:style>
  <w:style w:type="table" w:styleId="Grilledetableauclaire">
    <w:name w:val="Grid Table Light"/>
    <w:basedOn w:val="TableauNormal"/>
    <w:uiPriority w:val="40"/>
    <w:rsid w:val="004B4E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En-tteCar">
    <w:name w:val="En-tête Car"/>
    <w:basedOn w:val="Policepardfaut"/>
    <w:link w:val="En-tte"/>
    <w:uiPriority w:val="99"/>
    <w:rsid w:val="00622C07"/>
  </w:style>
  <w:style w:type="character" w:customStyle="1" w:styleId="Titre4Car">
    <w:name w:val="Titre 4 Car"/>
    <w:basedOn w:val="Policepardfaut"/>
    <w:link w:val="Titre4"/>
    <w:uiPriority w:val="9"/>
    <w:semiHidden/>
    <w:rsid w:val="003D6B32"/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6B32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152BD3"/>
  </w:style>
  <w:style w:type="paragraph" w:styleId="Normalcentr">
    <w:name w:val="Block Text"/>
    <w:basedOn w:val="Normal"/>
    <w:uiPriority w:val="99"/>
    <w:semiHidden/>
    <w:unhideWhenUsed/>
    <w:rsid w:val="00A605D8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52BD3"/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52BD3"/>
  </w:style>
  <w:style w:type="paragraph" w:styleId="Corpsdetexte2">
    <w:name w:val="Body Text 2"/>
    <w:basedOn w:val="Normal"/>
    <w:link w:val="Corpsdetexte2Car"/>
    <w:uiPriority w:val="99"/>
    <w:semiHidden/>
    <w:unhideWhenUsed/>
    <w:rsid w:val="00152BD3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152BD3"/>
  </w:style>
  <w:style w:type="paragraph" w:styleId="Corpsdetexte3">
    <w:name w:val="Body Text 3"/>
    <w:basedOn w:val="Normal"/>
    <w:link w:val="Corpsdetexte3Car"/>
    <w:uiPriority w:val="99"/>
    <w:semiHidden/>
    <w:unhideWhenUsed/>
    <w:rsid w:val="003D6B32"/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3D6B32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152BD3"/>
    <w:pPr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152BD3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152BD3"/>
    <w:pPr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152BD3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152BD3"/>
    <w:pPr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152BD3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152BD3"/>
    <w:pPr>
      <w:spacing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152BD3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3D6B32"/>
    <w:pPr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3D6B32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A605D8"/>
    <w:rPr>
      <w:b/>
      <w:bCs/>
      <w:i/>
      <w:iCs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D6B3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152BD3"/>
  </w:style>
  <w:style w:type="table" w:styleId="Grillecouleur">
    <w:name w:val="Colorful Grid"/>
    <w:basedOn w:val="Tableau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3D6B32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D6B32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D6B32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D6B3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D6B32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152BD3"/>
  </w:style>
  <w:style w:type="character" w:customStyle="1" w:styleId="DateCar">
    <w:name w:val="Date Car"/>
    <w:basedOn w:val="Policepardfaut"/>
    <w:link w:val="Date"/>
    <w:uiPriority w:val="99"/>
    <w:semiHidden/>
    <w:rsid w:val="00152BD3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3D6B32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152BD3"/>
  </w:style>
  <w:style w:type="character" w:styleId="Accentuation">
    <w:name w:val="Emphasis"/>
    <w:basedOn w:val="Policepardfaut"/>
    <w:uiPriority w:val="20"/>
    <w:semiHidden/>
    <w:unhideWhenUsed/>
    <w:qFormat/>
    <w:rsid w:val="00152BD3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152BD3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D6B32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152BD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3D6B32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152BD3"/>
    <w:rPr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152BD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D6B32"/>
    <w:rPr>
      <w:szCs w:val="20"/>
    </w:rPr>
  </w:style>
  <w:style w:type="table" w:styleId="TableauGrille1Clair-Accentuation1">
    <w:name w:val="Grid Table 1 Light Accent 1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semiHidden/>
    <w:rsid w:val="003D6B32"/>
    <w:rPr>
      <w:rFonts w:asciiTheme="majorHAnsi" w:eastAsiaTheme="majorEastAsia" w:hAnsiTheme="majorHAnsi" w:cstheme="majorBidi"/>
      <w:b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sid w:val="003D6B32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D6B32"/>
    <w:rPr>
      <w:rFonts w:asciiTheme="majorHAnsi" w:eastAsiaTheme="majorEastAsia" w:hAnsiTheme="majorHAnsi" w:cstheme="majorBidi"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3D6B32"/>
    <w:rPr>
      <w:rFonts w:asciiTheme="majorHAnsi" w:eastAsiaTheme="majorEastAsia" w:hAnsiTheme="majorHAnsi" w:cstheme="majorBidi"/>
      <w:b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D6B32"/>
    <w:rPr>
      <w:rFonts w:asciiTheme="majorHAnsi" w:eastAsiaTheme="majorEastAsia" w:hAnsiTheme="majorHAnsi" w:cstheme="majorBidi"/>
      <w:i/>
      <w:iCs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152BD3"/>
  </w:style>
  <w:style w:type="paragraph" w:styleId="AdresseHTML">
    <w:name w:val="HTML Address"/>
    <w:basedOn w:val="Normal"/>
    <w:link w:val="AdresseHTMLCar"/>
    <w:uiPriority w:val="99"/>
    <w:semiHidden/>
    <w:unhideWhenUsed/>
    <w:rsid w:val="00152BD3"/>
    <w:pPr>
      <w:spacing w:before="0"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152BD3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152BD3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152BD3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3D6B32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D6B32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152BD3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152BD3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152B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152BD3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A605D8"/>
    <w:rPr>
      <w:i/>
      <w:iCs/>
      <w:color w:val="1F4E79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A605D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605D8"/>
    <w:rPr>
      <w:i/>
      <w:iCs/>
      <w:color w:val="1F4E79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A605D8"/>
    <w:rPr>
      <w:b/>
      <w:bCs/>
      <w:caps w:val="0"/>
      <w:smallCaps/>
      <w:color w:val="1F4E79" w:themeColor="accent1" w:themeShade="80"/>
      <w:spacing w:val="0"/>
    </w:rPr>
  </w:style>
  <w:style w:type="table" w:styleId="Grilleclaire">
    <w:name w:val="Light Grid"/>
    <w:basedOn w:val="Tableau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152B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152BD3"/>
  </w:style>
  <w:style w:type="paragraph" w:styleId="Liste">
    <w:name w:val="List"/>
    <w:basedOn w:val="Normal"/>
    <w:uiPriority w:val="99"/>
    <w:semiHidden/>
    <w:unhideWhenUsed/>
    <w:rsid w:val="00152BD3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152BD3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152BD3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152BD3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152BD3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152BD3"/>
    <w:pPr>
      <w:numPr>
        <w:numId w:val="2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152BD3"/>
    <w:pPr>
      <w:numPr>
        <w:numId w:val="3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152BD3"/>
    <w:pPr>
      <w:numPr>
        <w:numId w:val="4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152BD3"/>
    <w:pPr>
      <w:numPr>
        <w:numId w:val="5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152BD3"/>
    <w:pPr>
      <w:numPr>
        <w:numId w:val="6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152BD3"/>
    <w:pPr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152BD3"/>
    <w:pPr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152BD3"/>
    <w:pPr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152BD3"/>
    <w:pPr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152BD3"/>
    <w:pPr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152BD3"/>
    <w:pPr>
      <w:numPr>
        <w:numId w:val="7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152BD3"/>
    <w:pPr>
      <w:numPr>
        <w:numId w:val="8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152BD3"/>
    <w:pPr>
      <w:numPr>
        <w:numId w:val="9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152BD3"/>
    <w:pPr>
      <w:numPr>
        <w:numId w:val="10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152BD3"/>
    <w:pPr>
      <w:numPr>
        <w:numId w:val="11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152BD3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3D6B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3D6B32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152B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152B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36"/>
    <w:semiHidden/>
    <w:unhideWhenUsed/>
    <w:qFormat/>
    <w:rsid w:val="00152BD3"/>
    <w:pPr>
      <w:spacing w:after="0" w:line="240" w:lineRule="auto"/>
      <w:ind w:left="72" w:right="72"/>
    </w:pPr>
  </w:style>
  <w:style w:type="paragraph" w:styleId="NormalWeb">
    <w:name w:val="Normal (Web)"/>
    <w:basedOn w:val="Normal"/>
    <w:uiPriority w:val="99"/>
    <w:semiHidden/>
    <w:unhideWhenUsed/>
    <w:rsid w:val="00152BD3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152BD3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152BD3"/>
  </w:style>
  <w:style w:type="character" w:styleId="Numrodepage">
    <w:name w:val="page number"/>
    <w:basedOn w:val="Policepardfaut"/>
    <w:uiPriority w:val="99"/>
    <w:semiHidden/>
    <w:unhideWhenUsed/>
    <w:rsid w:val="00152BD3"/>
  </w:style>
  <w:style w:type="table" w:styleId="Tableausimple1">
    <w:name w:val="Plain Table 1"/>
    <w:basedOn w:val="TableauNormal"/>
    <w:uiPriority w:val="41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3D6B32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A605D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605D8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152BD3"/>
  </w:style>
  <w:style w:type="character" w:customStyle="1" w:styleId="SalutationsCar">
    <w:name w:val="Salutations Car"/>
    <w:basedOn w:val="Policepardfaut"/>
    <w:link w:val="Salutations"/>
    <w:uiPriority w:val="99"/>
    <w:semiHidden/>
    <w:rsid w:val="00152BD3"/>
  </w:style>
  <w:style w:type="paragraph" w:styleId="Signature">
    <w:name w:val="Signature"/>
    <w:basedOn w:val="Normal"/>
    <w:link w:val="SignatureC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152BD3"/>
  </w:style>
  <w:style w:type="character" w:styleId="lev">
    <w:name w:val="Strong"/>
    <w:basedOn w:val="Policepardfaut"/>
    <w:uiPriority w:val="22"/>
    <w:semiHidden/>
    <w:unhideWhenUsed/>
    <w:qFormat/>
    <w:rsid w:val="00152BD3"/>
    <w:rPr>
      <w:b/>
      <w:bCs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rsid w:val="003D6B32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3D6B32"/>
    <w:rPr>
      <w:color w:val="5A5A5A" w:themeColor="text1" w:themeTint="A5"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152BD3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152BD3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152BD3"/>
    <w:pPr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152BD3"/>
    <w:pPr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152BD3"/>
    <w:pPr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152BD3"/>
    <w:pPr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152BD3"/>
    <w:pPr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152BD3"/>
    <w:pPr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152BD3"/>
    <w:pPr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152BD3"/>
    <w:pPr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152BD3"/>
    <w:pPr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152BD3"/>
    <w:pPr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152BD3"/>
    <w:pPr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152BD3"/>
    <w:pPr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152BD3"/>
    <w:pPr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152BD3"/>
    <w:pPr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152BD3"/>
    <w:pPr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152BD3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152BD3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152BD3"/>
    <w:pPr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152BD3"/>
    <w:pPr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152BD3"/>
    <w:pPr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152BD3"/>
    <w:pPr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152BD3"/>
    <w:pPr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link w:val="TitreCar"/>
    <w:uiPriority w:val="10"/>
    <w:semiHidden/>
    <w:unhideWhenUsed/>
    <w:qFormat/>
    <w:rsid w:val="00A605D8"/>
    <w:pPr>
      <w:spacing w:before="0"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A605D8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itreTR">
    <w:name w:val="toa heading"/>
    <w:basedOn w:val="Normal"/>
    <w:next w:val="Normal"/>
    <w:uiPriority w:val="99"/>
    <w:semiHidden/>
    <w:unhideWhenUsed/>
    <w:rsid w:val="00152B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152BD3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152BD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152BD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152BD3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152BD3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152BD3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152BD3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152BD3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152BD3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75B76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6E26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_cha\AppData\Local\Packages\Microsoft.Office.Desktop_8wekyb3d8bbwe\LocalCache\Roaming\Microsoft\Templates\Test%20avec%20questions%20&#224;%20d&#233;velop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497A527B2B4D50A3589252B441A9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FE92B2-3B34-445C-80D4-0F9AB35E7905}"/>
      </w:docPartPr>
      <w:docPartBody>
        <w:p w:rsidR="008C6726" w:rsidRDefault="008146BC">
          <w:pPr>
            <w:pStyle w:val="DB497A527B2B4D50A3589252B441A93C"/>
          </w:pPr>
          <w:r w:rsidRPr="00F65E87">
            <w:rPr>
              <w:lang w:bidi="fr-FR"/>
            </w:rPr>
            <w:t>Nom</w:t>
          </w:r>
        </w:p>
      </w:docPartBody>
    </w:docPart>
    <w:docPart>
      <w:docPartPr>
        <w:name w:val="112DAF4785EA42D0A0611009D5EE82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6A7B44-BC46-4B5F-AC06-FADDC4E09FA6}"/>
      </w:docPartPr>
      <w:docPartBody>
        <w:p w:rsidR="008C6726" w:rsidRDefault="008146BC">
          <w:pPr>
            <w:pStyle w:val="112DAF4785EA42D0A0611009D5EE8276"/>
          </w:pPr>
          <w:r w:rsidRPr="00F65E87">
            <w:rPr>
              <w:lang w:bidi="fr-FR"/>
            </w:rPr>
            <w:t>Période</w:t>
          </w:r>
        </w:p>
      </w:docPartBody>
    </w:docPart>
    <w:docPart>
      <w:docPartPr>
        <w:name w:val="6F09A9D49D2643D3B62CC8BFF045D7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5B5CDE-47D4-4BF5-8231-DB16DF8FBC32}"/>
      </w:docPartPr>
      <w:docPartBody>
        <w:p w:rsidR="008C6726" w:rsidRDefault="008146BC">
          <w:pPr>
            <w:pStyle w:val="6F09A9D49D2643D3B62CC8BFF045D743"/>
          </w:pPr>
          <w:r w:rsidRPr="00F65E87">
            <w:rPr>
              <w:lang w:bidi="fr-FR"/>
            </w:rP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49"/>
    <w:rsid w:val="008146BC"/>
    <w:rsid w:val="008C6726"/>
    <w:rsid w:val="00A31FE5"/>
    <w:rsid w:val="00EF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EF0939F38AD4ABF9C2B080A7D23E6D0">
    <w:name w:val="2EF0939F38AD4ABF9C2B080A7D23E6D0"/>
  </w:style>
  <w:style w:type="paragraph" w:customStyle="1" w:styleId="DB497A527B2B4D50A3589252B441A93C">
    <w:name w:val="DB497A527B2B4D50A3589252B441A93C"/>
  </w:style>
  <w:style w:type="paragraph" w:customStyle="1" w:styleId="D682B3897D02406D83A1A86EB965BCCE">
    <w:name w:val="D682B3897D02406D83A1A86EB965BCCE"/>
  </w:style>
  <w:style w:type="paragraph" w:customStyle="1" w:styleId="8997B1129CC84F44BE2F4D8FC662CD60">
    <w:name w:val="8997B1129CC84F44BE2F4D8FC662CD60"/>
  </w:style>
  <w:style w:type="paragraph" w:customStyle="1" w:styleId="8255839252124D84A6532572AF2F2716">
    <w:name w:val="8255839252124D84A6532572AF2F2716"/>
  </w:style>
  <w:style w:type="paragraph" w:customStyle="1" w:styleId="D7014FA8752E48E6913CE71E1A363422">
    <w:name w:val="D7014FA8752E48E6913CE71E1A363422"/>
  </w:style>
  <w:style w:type="paragraph" w:customStyle="1" w:styleId="F9E8E452170B400D9410775011A91532">
    <w:name w:val="F9E8E452170B400D9410775011A91532"/>
  </w:style>
  <w:style w:type="paragraph" w:customStyle="1" w:styleId="112DAF4785EA42D0A0611009D5EE8276">
    <w:name w:val="112DAF4785EA42D0A0611009D5EE8276"/>
  </w:style>
  <w:style w:type="paragraph" w:customStyle="1" w:styleId="3160A3DA4D8A4DF7A6580E2D8E387D02">
    <w:name w:val="3160A3DA4D8A4DF7A6580E2D8E387D02"/>
  </w:style>
  <w:style w:type="paragraph" w:customStyle="1" w:styleId="6F09A9D49D2643D3B62CC8BFF045D743">
    <w:name w:val="6F09A9D49D2643D3B62CC8BFF045D743"/>
  </w:style>
  <w:style w:type="paragraph" w:customStyle="1" w:styleId="57396C85A1D3498EB850CC7E5638F9F0">
    <w:name w:val="57396C85A1D3498EB850CC7E5638F9F0"/>
  </w:style>
  <w:style w:type="paragraph" w:customStyle="1" w:styleId="39B248C3625844E79C9054AB3B530D1D">
    <w:name w:val="39B248C3625844E79C9054AB3B530D1D"/>
  </w:style>
  <w:style w:type="paragraph" w:customStyle="1" w:styleId="4AD4BFD5158B488685F6A2293EDBCF72">
    <w:name w:val="4AD4BFD5158B488685F6A2293EDBCF72"/>
  </w:style>
  <w:style w:type="paragraph" w:customStyle="1" w:styleId="130E849CD3F34AAFB92421A4BE96FADF">
    <w:name w:val="130E849CD3F34AAFB92421A4BE96FADF"/>
  </w:style>
  <w:style w:type="paragraph" w:customStyle="1" w:styleId="37C9335810B045638D6692457DAC0DB0">
    <w:name w:val="37C9335810B045638D6692457DAC0DB0"/>
  </w:style>
  <w:style w:type="paragraph" w:customStyle="1" w:styleId="A0CEF6A3FAAB4C1BA03859C7DC6015FE">
    <w:name w:val="A0CEF6A3FAAB4C1BA03859C7DC6015FE"/>
  </w:style>
  <w:style w:type="paragraph" w:customStyle="1" w:styleId="DE2822D0E57F436B9A0DF3FCAC6928AB">
    <w:name w:val="DE2822D0E57F436B9A0DF3FCAC6928AB"/>
  </w:style>
  <w:style w:type="paragraph" w:customStyle="1" w:styleId="4D4940E959E24CBA986E137FCAD56A3D">
    <w:name w:val="4D4940E959E24CBA986E137FCAD56A3D"/>
  </w:style>
  <w:style w:type="paragraph" w:customStyle="1" w:styleId="5E8CCAF52A9D467CA2CCDCE6509CA3EB">
    <w:name w:val="5E8CCAF52A9D467CA2CCDCE6509CA3EB"/>
  </w:style>
  <w:style w:type="paragraph" w:customStyle="1" w:styleId="C16EAFEA9F8B4D5680A8BBA290DF6A6D">
    <w:name w:val="C16EAFEA9F8B4D5680A8BBA290DF6A6D"/>
  </w:style>
  <w:style w:type="paragraph" w:customStyle="1" w:styleId="AF8E02DD74274C08968A3E13670A6E5B">
    <w:name w:val="AF8E02DD74274C08968A3E13670A6E5B"/>
  </w:style>
  <w:style w:type="paragraph" w:customStyle="1" w:styleId="4450F98939F54D369CB012177E2EF96A">
    <w:name w:val="4450F98939F54D369CB012177E2EF96A"/>
  </w:style>
  <w:style w:type="paragraph" w:customStyle="1" w:styleId="007F0529E8DA4514AA548E15572ED9BF">
    <w:name w:val="007F0529E8DA4514AA548E15572ED9BF"/>
    <w:rsid w:val="00EF7949"/>
  </w:style>
  <w:style w:type="paragraph" w:customStyle="1" w:styleId="990C453997FB4516AC46B6EA8AA0282F">
    <w:name w:val="990C453997FB4516AC46B6EA8AA0282F"/>
    <w:rsid w:val="00EF79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st with essay questio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FE356-AF1F-40EE-9900-FC95F87B7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avec questions à développer.dotx</Template>
  <TotalTime>33</TotalTime>
  <Pages>5</Pages>
  <Words>350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Khalil CHARIH</dc:creator>
  <cp:lastModifiedBy>Khalil CHARIH</cp:lastModifiedBy>
  <cp:revision>24</cp:revision>
  <dcterms:created xsi:type="dcterms:W3CDTF">2019-12-03T18:32:00Z</dcterms:created>
  <dcterms:modified xsi:type="dcterms:W3CDTF">2019-12-08T12:55:00Z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